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27E1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964CDC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5B386DB1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ED503E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D049920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4734E6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6935694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D6D3618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1C117C0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7B9033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FBCD5CE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A631999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6D9F3A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26504E4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87973A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656727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D71D377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2CA315A" w14:textId="77777777" w:rsidR="00D81407" w:rsidRDefault="00D81407" w:rsidP="00D81407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1D44196" w14:textId="17D1F8F2" w:rsidR="00D81407" w:rsidRPr="00093D47" w:rsidRDefault="0082540B" w:rsidP="006F586C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Программа</w:t>
      </w:r>
      <w:r w:rsidR="006F586C" w:rsidRPr="00093D47">
        <w:rPr>
          <w:b/>
          <w:bCs/>
          <w:szCs w:val="24"/>
        </w:rPr>
        <w:t xml:space="preserve"> </w:t>
      </w:r>
      <w:r w:rsidR="00D81407" w:rsidRPr="00093D47">
        <w:rPr>
          <w:b/>
          <w:bCs/>
          <w:szCs w:val="24"/>
        </w:rPr>
        <w:t>«</w:t>
      </w:r>
      <w:r w:rsidR="001D0E75">
        <w:rPr>
          <w:b/>
          <w:bCs/>
          <w:szCs w:val="24"/>
        </w:rPr>
        <w:t>Гекс</w:t>
      </w:r>
      <w:r w:rsidR="00D81407" w:rsidRPr="00093D47">
        <w:rPr>
          <w:b/>
          <w:bCs/>
          <w:szCs w:val="24"/>
        </w:rPr>
        <w:t>»</w:t>
      </w:r>
    </w:p>
    <w:p w14:paraId="46E4BC95" w14:textId="77777777" w:rsidR="00D81407" w:rsidRDefault="00D81407" w:rsidP="006F586C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Cs w:val="24"/>
        </w:rPr>
        <w:t>Руководство пользователя</w:t>
      </w:r>
    </w:p>
    <w:p w14:paraId="50237699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7B89AD9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6BD543C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6F9740D3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89EDCC2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187CCE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1CD80C1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3D15216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0471E7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3677FB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49A43FA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D2E9AC6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FF4665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E05D05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017A707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66F7B34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5DD6548D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2769D3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B78E67F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82F687D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DC83F6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6362565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64563A5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5D082F6" w14:textId="6D6145E0" w:rsidR="00990EAC" w:rsidRPr="00646136" w:rsidRDefault="00F251D0" w:rsidP="00F251D0">
      <w:pPr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>
        <w:t xml:space="preserve">Киров, </w:t>
      </w:r>
      <w:r w:rsidR="00D2756B">
        <w:t>20</w:t>
      </w:r>
      <w:r w:rsidR="005A4E60">
        <w:t>2</w:t>
      </w:r>
      <w:r w:rsidR="00FD531C">
        <w:t>5</w:t>
      </w:r>
      <w:r>
        <w:t xml:space="preserve"> г.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121241A9" w14:textId="03D421BC" w:rsidR="00202846" w:rsidRDefault="00D208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9261831" w:history="1">
            <w:r w:rsidR="00202846" w:rsidRPr="005D2C7E">
              <w:rPr>
                <w:rStyle w:val="a6"/>
              </w:rPr>
              <w:t>1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Общее описание приложения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_Toc209261831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2</w:t>
            </w:r>
            <w:r w:rsidR="00202846">
              <w:rPr>
                <w:webHidden/>
              </w:rPr>
              <w:fldChar w:fldCharType="end"/>
            </w:r>
          </w:hyperlink>
        </w:p>
        <w:p w14:paraId="616D9DB9" w14:textId="5DC3066E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32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Область применения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_Toc209261832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2</w:t>
            </w:r>
            <w:r w:rsidR="00202846">
              <w:rPr>
                <w:webHidden/>
              </w:rPr>
              <w:fldChar w:fldCharType="end"/>
            </w:r>
          </w:hyperlink>
        </w:p>
        <w:p w14:paraId="4548BE4A" w14:textId="446C2BF8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33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Краткое описание возможностей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_Toc209261833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2</w:t>
            </w:r>
            <w:r w:rsidR="00202846">
              <w:rPr>
                <w:webHidden/>
              </w:rPr>
              <w:fldChar w:fldCharType="end"/>
            </w:r>
          </w:hyperlink>
        </w:p>
        <w:p w14:paraId="12B8EEEF" w14:textId="252E3B06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34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Уровень подготовки пользователя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_Toc209261834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2</w:t>
            </w:r>
            <w:r w:rsidR="00202846">
              <w:rPr>
                <w:webHidden/>
              </w:rPr>
              <w:fldChar w:fldCharType="end"/>
            </w:r>
          </w:hyperlink>
        </w:p>
        <w:p w14:paraId="5BB2F654" w14:textId="2D22762F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35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Перечень эксплуатационной документации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_Toc209261835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2</w:t>
            </w:r>
            <w:r w:rsidR="00202846">
              <w:rPr>
                <w:webHidden/>
              </w:rPr>
              <w:fldChar w:fldCharType="end"/>
            </w:r>
          </w:hyperlink>
        </w:p>
        <w:p w14:paraId="7BA0D47F" w14:textId="03DABE5F" w:rsidR="00202846" w:rsidRDefault="007764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36" w:history="1">
            <w:r w:rsidR="00202846" w:rsidRPr="005D2C7E">
              <w:rPr>
                <w:rStyle w:val="a6"/>
              </w:rPr>
              <w:t>2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Назначение и условия применения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_Toc209261836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3</w:t>
            </w:r>
            <w:r w:rsidR="00202846">
              <w:rPr>
                <w:webHidden/>
              </w:rPr>
              <w:fldChar w:fldCharType="end"/>
            </w:r>
          </w:hyperlink>
        </w:p>
        <w:p w14:paraId="64050020" w14:textId="7019F7A9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37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Виды деятельности и функции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_Toc209261837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3</w:t>
            </w:r>
            <w:r w:rsidR="00202846">
              <w:rPr>
                <w:webHidden/>
              </w:rPr>
              <w:fldChar w:fldCharType="end"/>
            </w:r>
          </w:hyperlink>
        </w:p>
        <w:p w14:paraId="2EE2AC5C" w14:textId="2DF60E0C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38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Условия применения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_Toc209261838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3</w:t>
            </w:r>
            <w:r w:rsidR="00202846">
              <w:rPr>
                <w:webHidden/>
              </w:rPr>
              <w:fldChar w:fldCharType="end"/>
            </w:r>
          </w:hyperlink>
        </w:p>
        <w:p w14:paraId="48FB0C01" w14:textId="5A54CE56" w:rsidR="00202846" w:rsidRDefault="007764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39" w:history="1">
            <w:r w:rsidR="00202846" w:rsidRPr="005D2C7E">
              <w:rPr>
                <w:rStyle w:val="a6"/>
              </w:rPr>
              <w:t>3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Подготовка к работе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_Toc209261839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4</w:t>
            </w:r>
            <w:r w:rsidR="00202846">
              <w:rPr>
                <w:webHidden/>
              </w:rPr>
              <w:fldChar w:fldCharType="end"/>
            </w:r>
          </w:hyperlink>
        </w:p>
        <w:p w14:paraId="6208603F" w14:textId="34ED85F8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0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Состав и содержание дистрибутивного носителя данных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_Toc209261840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4</w:t>
            </w:r>
            <w:r w:rsidR="00202846">
              <w:rPr>
                <w:webHidden/>
              </w:rPr>
              <w:fldChar w:fldCharType="end"/>
            </w:r>
          </w:hyperlink>
        </w:p>
        <w:p w14:paraId="76614193" w14:textId="506FEDFE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1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Порядок загрузки данных программы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_Toc209261841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4</w:t>
            </w:r>
            <w:r w:rsidR="00202846">
              <w:rPr>
                <w:webHidden/>
              </w:rPr>
              <w:fldChar w:fldCharType="end"/>
            </w:r>
          </w:hyperlink>
        </w:p>
        <w:p w14:paraId="0C1DABCD" w14:textId="5C485742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2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Проверка работоспособности системы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_Toc209261842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4</w:t>
            </w:r>
            <w:r w:rsidR="00202846">
              <w:rPr>
                <w:webHidden/>
              </w:rPr>
              <w:fldChar w:fldCharType="end"/>
            </w:r>
          </w:hyperlink>
        </w:p>
        <w:p w14:paraId="695493A3" w14:textId="6C783ECF" w:rsidR="00202846" w:rsidRDefault="007764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3" w:history="1">
            <w:r w:rsidR="00202846" w:rsidRPr="005D2C7E">
              <w:rPr>
                <w:rStyle w:val="a6"/>
              </w:rPr>
              <w:t>4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Описание операций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_Toc209261843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6</w:t>
            </w:r>
            <w:r w:rsidR="00202846">
              <w:rPr>
                <w:webHidden/>
              </w:rPr>
              <w:fldChar w:fldCharType="end"/>
            </w:r>
          </w:hyperlink>
        </w:p>
        <w:p w14:paraId="6CB0CEF2" w14:textId="5B42C625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4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Описание выполняемых функций, задач, процедур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_Toc209261844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6</w:t>
            </w:r>
            <w:r w:rsidR="00202846">
              <w:rPr>
                <w:webHidden/>
              </w:rPr>
              <w:fldChar w:fldCharType="end"/>
            </w:r>
          </w:hyperlink>
        </w:p>
        <w:p w14:paraId="560007FC" w14:textId="49F17D11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5" w:history="1">
            <w:r w:rsidR="00202846" w:rsidRPr="005D2C7E">
              <w:rPr>
                <w:rStyle w:val="a6"/>
              </w:rPr>
              <w:t>4.1.1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Запуск программы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_Toc209261845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6</w:t>
            </w:r>
            <w:r w:rsidR="00202846">
              <w:rPr>
                <w:webHidden/>
              </w:rPr>
              <w:fldChar w:fldCharType="end"/>
            </w:r>
          </w:hyperlink>
        </w:p>
        <w:p w14:paraId="5A3F21F1" w14:textId="418D3E3A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6" w:history="1">
            <w:r w:rsidR="00202846" w:rsidRPr="005D2C7E">
              <w:rPr>
                <w:rStyle w:val="a6"/>
              </w:rPr>
              <w:t>4.1.2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Правила игры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_Toc209261846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7</w:t>
            </w:r>
            <w:r w:rsidR="00202846">
              <w:rPr>
                <w:webHidden/>
              </w:rPr>
              <w:fldChar w:fldCharType="end"/>
            </w:r>
          </w:hyperlink>
        </w:p>
        <w:p w14:paraId="4305FAC2" w14:textId="505D30AD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7" w:history="1">
            <w:r w:rsidR="00202846" w:rsidRPr="005D2C7E">
              <w:rPr>
                <w:rStyle w:val="a6"/>
              </w:rPr>
              <w:t>4.1.3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Настройки игровой сессии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_Toc209261847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7</w:t>
            </w:r>
            <w:r w:rsidR="00202846">
              <w:rPr>
                <w:webHidden/>
              </w:rPr>
              <w:fldChar w:fldCharType="end"/>
            </w:r>
          </w:hyperlink>
        </w:p>
        <w:p w14:paraId="5771C702" w14:textId="6775646E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8" w:history="1">
            <w:r w:rsidR="00202846" w:rsidRPr="005D2C7E">
              <w:rPr>
                <w:rStyle w:val="a6"/>
              </w:rPr>
              <w:t>4.1.4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Игровой процесс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_Toc209261848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9</w:t>
            </w:r>
            <w:r w:rsidR="00202846">
              <w:rPr>
                <w:webHidden/>
              </w:rPr>
              <w:fldChar w:fldCharType="end"/>
            </w:r>
          </w:hyperlink>
        </w:p>
        <w:p w14:paraId="42EC6C19" w14:textId="2E76194B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49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Описание операций технологического процесса обработки данных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_Toc209261849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10</w:t>
            </w:r>
            <w:r w:rsidR="00202846">
              <w:rPr>
                <w:webHidden/>
              </w:rPr>
              <w:fldChar w:fldCharType="end"/>
            </w:r>
          </w:hyperlink>
        </w:p>
        <w:p w14:paraId="02FBC2CB" w14:textId="368B09FF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0" w:history="1">
            <w:r w:rsidR="00202846" w:rsidRPr="005D2C7E">
              <w:rPr>
                <w:rStyle w:val="a6"/>
              </w:rPr>
              <w:t>4.2.1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  <w:shd w:val="clear" w:color="auto" w:fill="FFFFFF"/>
              </w:rPr>
              <w:t>Запуск программы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_Toc209261850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10</w:t>
            </w:r>
            <w:r w:rsidR="00202846">
              <w:rPr>
                <w:webHidden/>
              </w:rPr>
              <w:fldChar w:fldCharType="end"/>
            </w:r>
          </w:hyperlink>
        </w:p>
        <w:p w14:paraId="0F6C92B5" w14:textId="131F30CC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1" w:history="1">
            <w:r w:rsidR="00202846" w:rsidRPr="005D2C7E">
              <w:rPr>
                <w:rStyle w:val="a6"/>
              </w:rPr>
              <w:t>4.2.2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Завершение программы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_Toc209261851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10</w:t>
            </w:r>
            <w:r w:rsidR="00202846">
              <w:rPr>
                <w:webHidden/>
              </w:rPr>
              <w:fldChar w:fldCharType="end"/>
            </w:r>
          </w:hyperlink>
        </w:p>
        <w:p w14:paraId="5344DCA2" w14:textId="63A6B04F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2" w:history="1">
            <w:r w:rsidR="00202846" w:rsidRPr="005D2C7E">
              <w:rPr>
                <w:rStyle w:val="a6"/>
              </w:rPr>
              <w:t>4.2.3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Переход между окнами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_Toc209261852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10</w:t>
            </w:r>
            <w:r w:rsidR="00202846">
              <w:rPr>
                <w:webHidden/>
              </w:rPr>
              <w:fldChar w:fldCharType="end"/>
            </w:r>
          </w:hyperlink>
        </w:p>
        <w:p w14:paraId="13D10A25" w14:textId="6C3F8560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3" w:history="1">
            <w:r w:rsidR="00202846" w:rsidRPr="005D2C7E">
              <w:rPr>
                <w:rStyle w:val="a6"/>
              </w:rPr>
              <w:t>4.2.4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Отображение правил игры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_Toc209261853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11</w:t>
            </w:r>
            <w:r w:rsidR="00202846">
              <w:rPr>
                <w:webHidden/>
              </w:rPr>
              <w:fldChar w:fldCharType="end"/>
            </w:r>
          </w:hyperlink>
        </w:p>
        <w:p w14:paraId="557EF85E" w14:textId="7193DF18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4" w:history="1">
            <w:r w:rsidR="00202846" w:rsidRPr="005D2C7E">
              <w:rPr>
                <w:rStyle w:val="a6"/>
              </w:rPr>
              <w:t>4.2.5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Выбор параметров игровой сессии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_Toc209261854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11</w:t>
            </w:r>
            <w:r w:rsidR="00202846">
              <w:rPr>
                <w:webHidden/>
              </w:rPr>
              <w:fldChar w:fldCharType="end"/>
            </w:r>
          </w:hyperlink>
        </w:p>
        <w:p w14:paraId="030B2091" w14:textId="07613C0D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5" w:history="1">
            <w:r w:rsidR="00202846" w:rsidRPr="005D2C7E">
              <w:rPr>
                <w:rStyle w:val="a6"/>
              </w:rPr>
              <w:t>4.2.6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Начало игрового процесса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_Toc209261855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11</w:t>
            </w:r>
            <w:r w:rsidR="00202846">
              <w:rPr>
                <w:webHidden/>
              </w:rPr>
              <w:fldChar w:fldCharType="end"/>
            </w:r>
          </w:hyperlink>
        </w:p>
        <w:p w14:paraId="5CED1C29" w14:textId="114B8E7C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6" w:history="1">
            <w:r w:rsidR="00202846" w:rsidRPr="005D2C7E">
              <w:rPr>
                <w:rStyle w:val="a6"/>
              </w:rPr>
              <w:t>4.2.7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Выполнение хода игрока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_Toc209261856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12</w:t>
            </w:r>
            <w:r w:rsidR="00202846">
              <w:rPr>
                <w:webHidden/>
              </w:rPr>
              <w:fldChar w:fldCharType="end"/>
            </w:r>
          </w:hyperlink>
        </w:p>
        <w:p w14:paraId="0F5E47A9" w14:textId="3D7610B8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7" w:history="1">
            <w:r w:rsidR="00202846" w:rsidRPr="005D2C7E">
              <w:rPr>
                <w:rStyle w:val="a6"/>
              </w:rPr>
              <w:t>4.2.8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Выполнение хода бота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_Toc209261857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12</w:t>
            </w:r>
            <w:r w:rsidR="00202846">
              <w:rPr>
                <w:webHidden/>
              </w:rPr>
              <w:fldChar w:fldCharType="end"/>
            </w:r>
          </w:hyperlink>
        </w:p>
        <w:p w14:paraId="2EEFE50E" w14:textId="1897FC7E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8" w:history="1">
            <w:r w:rsidR="00202846" w:rsidRPr="005D2C7E">
              <w:rPr>
                <w:rStyle w:val="a6"/>
              </w:rPr>
              <w:t>4.2.9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Перезапуск игрового процесса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_Toc209261858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12</w:t>
            </w:r>
            <w:r w:rsidR="00202846">
              <w:rPr>
                <w:webHidden/>
              </w:rPr>
              <w:fldChar w:fldCharType="end"/>
            </w:r>
          </w:hyperlink>
        </w:p>
        <w:p w14:paraId="44330894" w14:textId="41A85858" w:rsidR="00202846" w:rsidRDefault="0077646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59" w:history="1">
            <w:r w:rsidR="00202846" w:rsidRPr="005D2C7E">
              <w:rPr>
                <w:rStyle w:val="a6"/>
              </w:rPr>
              <w:t>4.2.10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Завершение игровой сессии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_Toc209261859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13</w:t>
            </w:r>
            <w:r w:rsidR="00202846">
              <w:rPr>
                <w:webHidden/>
              </w:rPr>
              <w:fldChar w:fldCharType="end"/>
            </w:r>
          </w:hyperlink>
        </w:p>
        <w:p w14:paraId="74DCDBF8" w14:textId="73CF9F88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60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Взаимодействие с интерфейсом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_Toc209261860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13</w:t>
            </w:r>
            <w:r w:rsidR="00202846">
              <w:rPr>
                <w:webHidden/>
              </w:rPr>
              <w:fldChar w:fldCharType="end"/>
            </w:r>
          </w:hyperlink>
        </w:p>
        <w:p w14:paraId="57EFC0DD" w14:textId="6B83420C" w:rsidR="00202846" w:rsidRDefault="007764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61" w:history="1">
            <w:r w:rsidR="00202846" w:rsidRPr="005D2C7E">
              <w:rPr>
                <w:rStyle w:val="a6"/>
              </w:rPr>
              <w:t>5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Аварийные ситуации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_Toc209261861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14</w:t>
            </w:r>
            <w:r w:rsidR="00202846">
              <w:rPr>
                <w:webHidden/>
              </w:rPr>
              <w:fldChar w:fldCharType="end"/>
            </w:r>
          </w:hyperlink>
        </w:p>
        <w:p w14:paraId="23C6BD39" w14:textId="31AF2D78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62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Действия в случае несоблюдения условий выполнения техпроцесса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_Toc209261862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14</w:t>
            </w:r>
            <w:r w:rsidR="00202846">
              <w:rPr>
                <w:webHidden/>
              </w:rPr>
              <w:fldChar w:fldCharType="end"/>
            </w:r>
          </w:hyperlink>
        </w:p>
        <w:p w14:paraId="1A55EC81" w14:textId="16FA7332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63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Действия по восстановлению программы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_Toc209261863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14</w:t>
            </w:r>
            <w:r w:rsidR="00202846">
              <w:rPr>
                <w:webHidden/>
              </w:rPr>
              <w:fldChar w:fldCharType="end"/>
            </w:r>
          </w:hyperlink>
        </w:p>
        <w:p w14:paraId="6D5EDE90" w14:textId="01BA10BF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64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Действия в случае обнаружения вмешательства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_Toc209261864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14</w:t>
            </w:r>
            <w:r w:rsidR="00202846">
              <w:rPr>
                <w:webHidden/>
              </w:rPr>
              <w:fldChar w:fldCharType="end"/>
            </w:r>
          </w:hyperlink>
        </w:p>
        <w:p w14:paraId="6B8D2203" w14:textId="36358FA6" w:rsidR="00202846" w:rsidRDefault="0077646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65" w:history="1">
            <w:r w:rsidR="00202846" w:rsidRPr="005D2C7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Действия в других аварийных ситуациях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_Toc209261865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14</w:t>
            </w:r>
            <w:r w:rsidR="00202846">
              <w:rPr>
                <w:webHidden/>
              </w:rPr>
              <w:fldChar w:fldCharType="end"/>
            </w:r>
          </w:hyperlink>
        </w:p>
        <w:p w14:paraId="205EB5EB" w14:textId="0FDEE568" w:rsidR="00202846" w:rsidRDefault="007764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61866" w:history="1">
            <w:r w:rsidR="00202846" w:rsidRPr="005D2C7E">
              <w:rPr>
                <w:rStyle w:val="a6"/>
              </w:rPr>
              <w:t>6</w:t>
            </w:r>
            <w:r w:rsidR="0020284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02846" w:rsidRPr="005D2C7E">
              <w:rPr>
                <w:rStyle w:val="a6"/>
              </w:rPr>
              <w:t>Рекомендации по освоению</w:t>
            </w:r>
            <w:r w:rsidR="00202846">
              <w:rPr>
                <w:webHidden/>
              </w:rPr>
              <w:tab/>
            </w:r>
            <w:r w:rsidR="00202846">
              <w:rPr>
                <w:webHidden/>
              </w:rPr>
              <w:fldChar w:fldCharType="begin"/>
            </w:r>
            <w:r w:rsidR="00202846">
              <w:rPr>
                <w:webHidden/>
              </w:rPr>
              <w:instrText xml:space="preserve"> PAGEREF _Toc209261866 \h </w:instrText>
            </w:r>
            <w:r w:rsidR="00202846">
              <w:rPr>
                <w:webHidden/>
              </w:rPr>
            </w:r>
            <w:r w:rsidR="00202846">
              <w:rPr>
                <w:webHidden/>
              </w:rPr>
              <w:fldChar w:fldCharType="separate"/>
            </w:r>
            <w:r w:rsidR="00202846">
              <w:rPr>
                <w:webHidden/>
              </w:rPr>
              <w:t>15</w:t>
            </w:r>
            <w:r w:rsidR="00202846">
              <w:rPr>
                <w:webHidden/>
              </w:rPr>
              <w:fldChar w:fldCharType="end"/>
            </w:r>
          </w:hyperlink>
        </w:p>
        <w:p w14:paraId="3CF0F4E1" w14:textId="6C75B057" w:rsidR="00442256" w:rsidRPr="0023221D" w:rsidRDefault="00D2082B" w:rsidP="0023221D">
          <w:r>
            <w:rPr>
              <w:rFonts w:eastAsia="Times New Roman" w:cs="Times New Roman"/>
              <w:noProof/>
              <w:szCs w:val="24"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111A35F" w14:textId="0067D23E" w:rsidR="00DD55E5" w:rsidRDefault="005143D3" w:rsidP="00DD55E5">
      <w:pPr>
        <w:pStyle w:val="1"/>
      </w:pPr>
      <w:bookmarkStart w:id="0" w:name="_Toc209261831"/>
      <w:bookmarkStart w:id="1" w:name="_Toc74526610"/>
      <w:bookmarkStart w:id="2" w:name="_Toc128474254"/>
      <w:r>
        <w:lastRenderedPageBreak/>
        <w:t xml:space="preserve">Общее описание </w:t>
      </w:r>
      <w:r w:rsidR="00282150">
        <w:t>приложения</w:t>
      </w:r>
      <w:bookmarkEnd w:id="0"/>
    </w:p>
    <w:p w14:paraId="0B554ED2" w14:textId="13797228" w:rsidR="00282150" w:rsidRPr="00282150" w:rsidRDefault="00282150" w:rsidP="00282150">
      <w:r>
        <w:t xml:space="preserve">Данный раздел содержит общее описание </w:t>
      </w:r>
      <w:r w:rsidR="0082540B">
        <w:t>программы</w:t>
      </w:r>
      <w:r>
        <w:t xml:space="preserve"> «</w:t>
      </w:r>
      <w:r w:rsidR="001D0E75">
        <w:t>Гекс</w:t>
      </w:r>
      <w:r>
        <w:t>».</w:t>
      </w:r>
    </w:p>
    <w:p w14:paraId="6CB536A5" w14:textId="3B0F79CB" w:rsidR="00DD55E5" w:rsidRDefault="00DD55E5" w:rsidP="00DD55E5">
      <w:pPr>
        <w:pStyle w:val="2"/>
      </w:pPr>
      <w:bookmarkStart w:id="3" w:name="_Toc209261832"/>
      <w:r>
        <w:t>Область применения</w:t>
      </w:r>
      <w:bookmarkEnd w:id="3"/>
    </w:p>
    <w:p w14:paraId="42664956" w14:textId="15E968DE" w:rsidR="00282150" w:rsidRPr="00282150" w:rsidRDefault="001D0E75" w:rsidP="00282150">
      <w:r>
        <w:t>Игра</w:t>
      </w:r>
      <w:r w:rsidR="00282150">
        <w:t xml:space="preserve"> «</w:t>
      </w:r>
      <w:r>
        <w:t>Гекс</w:t>
      </w:r>
      <w:r w:rsidR="00282150">
        <w:t>» предназначен</w:t>
      </w:r>
      <w:r w:rsidR="0029465E">
        <w:t>а для интеллектуального досуга, развития стратегического мышления, и является важным объектом для изучения в математике и компьютерных науках.</w:t>
      </w:r>
    </w:p>
    <w:p w14:paraId="7EFE4E8D" w14:textId="64F7ECF4" w:rsidR="00DD55E5" w:rsidRDefault="00DD55E5" w:rsidP="00DD55E5">
      <w:pPr>
        <w:pStyle w:val="2"/>
      </w:pPr>
      <w:bookmarkStart w:id="4" w:name="_Toc209261833"/>
      <w:r>
        <w:t>Краткое описание возможностей</w:t>
      </w:r>
      <w:bookmarkEnd w:id="4"/>
    </w:p>
    <w:p w14:paraId="387685F8" w14:textId="43D1AE09" w:rsidR="00B76D18" w:rsidRDefault="00F331EA" w:rsidP="00B76D18">
      <w:r>
        <w:t xml:space="preserve">Пользователю, использующему </w:t>
      </w:r>
      <w:r w:rsidR="0082540B">
        <w:t>программу</w:t>
      </w:r>
      <w:r w:rsidR="009908A4">
        <w:t xml:space="preserve"> «Гекс»</w:t>
      </w:r>
      <w:r w:rsidR="00B76D18">
        <w:t xml:space="preserve"> </w:t>
      </w:r>
      <w:r>
        <w:t>представлены</w:t>
      </w:r>
      <w:r w:rsidR="00B76D18">
        <w:t xml:space="preserve"> следующие возможности:</w:t>
      </w:r>
    </w:p>
    <w:p w14:paraId="153D45EF" w14:textId="6BD24520" w:rsidR="00B76D18" w:rsidRDefault="00093D47" w:rsidP="00B80CD2">
      <w:pPr>
        <w:pStyle w:val="a0"/>
        <w:numPr>
          <w:ilvl w:val="0"/>
          <w:numId w:val="20"/>
        </w:numPr>
        <w:ind w:left="0" w:firstLine="851"/>
      </w:pPr>
      <w:r>
        <w:t>во</w:t>
      </w:r>
      <w:r w:rsidR="00F331EA">
        <w:t xml:space="preserve">зможность </w:t>
      </w:r>
      <w:r w:rsidR="009908A4">
        <w:t xml:space="preserve">выбора размера игрового поля </w:t>
      </w:r>
      <w:r w:rsidR="009908A4" w:rsidRPr="009908A4">
        <w:t>(11</w:t>
      </w:r>
      <w:r w:rsidR="009908A4">
        <w:rPr>
          <w:lang w:val="en-US"/>
        </w:rPr>
        <w:t>x</w:t>
      </w:r>
      <w:r w:rsidR="009908A4" w:rsidRPr="009908A4">
        <w:t>11, 13</w:t>
      </w:r>
      <w:r w:rsidR="009908A4">
        <w:rPr>
          <w:lang w:val="en-US"/>
        </w:rPr>
        <w:t>x</w:t>
      </w:r>
      <w:r w:rsidR="009908A4" w:rsidRPr="009908A4">
        <w:t>13, 19</w:t>
      </w:r>
      <w:r w:rsidR="009908A4">
        <w:rPr>
          <w:lang w:val="en-US"/>
        </w:rPr>
        <w:t>x</w:t>
      </w:r>
      <w:r w:rsidR="009908A4" w:rsidRPr="009908A4">
        <w:t>19)</w:t>
      </w:r>
      <w:r w:rsidR="00F331EA">
        <w:t>;</w:t>
      </w:r>
    </w:p>
    <w:p w14:paraId="207674E0" w14:textId="3F1B5C4D" w:rsidR="00F331EA" w:rsidRDefault="00F331EA" w:rsidP="00B80CD2">
      <w:pPr>
        <w:pStyle w:val="a0"/>
        <w:numPr>
          <w:ilvl w:val="0"/>
          <w:numId w:val="20"/>
        </w:numPr>
        <w:ind w:left="0" w:firstLine="851"/>
      </w:pPr>
      <w:r>
        <w:t xml:space="preserve">возможность </w:t>
      </w:r>
      <w:r w:rsidR="009908A4">
        <w:t>выбора уровня искусственного интеллекта</w:t>
      </w:r>
      <w:r>
        <w:t>;</w:t>
      </w:r>
    </w:p>
    <w:p w14:paraId="21C56700" w14:textId="35BFD226" w:rsidR="009908A4" w:rsidRDefault="00F331EA" w:rsidP="00B80CD2">
      <w:pPr>
        <w:pStyle w:val="a0"/>
        <w:numPr>
          <w:ilvl w:val="0"/>
          <w:numId w:val="20"/>
        </w:numPr>
        <w:ind w:left="0" w:firstLine="851"/>
      </w:pPr>
      <w:r>
        <w:t xml:space="preserve">возможность </w:t>
      </w:r>
      <w:r w:rsidR="009908A4">
        <w:t>перезапуска текущей партии</w:t>
      </w:r>
      <w:r w:rsidR="009908A4">
        <w:rPr>
          <w:lang w:val="en-US"/>
        </w:rPr>
        <w:t>;</w:t>
      </w:r>
    </w:p>
    <w:p w14:paraId="7739324B" w14:textId="3714D86E" w:rsidR="00F331EA" w:rsidRPr="00B76D18" w:rsidRDefault="009908A4" w:rsidP="00B80CD2">
      <w:pPr>
        <w:pStyle w:val="a0"/>
        <w:numPr>
          <w:ilvl w:val="0"/>
          <w:numId w:val="20"/>
        </w:numPr>
        <w:ind w:left="0" w:firstLine="851"/>
      </w:pPr>
      <w:r>
        <w:t>возможность возврата в главное меню из игрового сеанса</w:t>
      </w:r>
      <w:r w:rsidR="00F331EA">
        <w:t>.</w:t>
      </w:r>
    </w:p>
    <w:p w14:paraId="7D1865BD" w14:textId="434FF477" w:rsidR="00DD55E5" w:rsidRDefault="00DD55E5" w:rsidP="00DD55E5">
      <w:pPr>
        <w:pStyle w:val="2"/>
      </w:pPr>
      <w:bookmarkStart w:id="5" w:name="_Toc209261834"/>
      <w:r>
        <w:t>Уровень подготовки пользователя</w:t>
      </w:r>
      <w:bookmarkEnd w:id="5"/>
    </w:p>
    <w:p w14:paraId="0482BBE6" w14:textId="5EC87DD8" w:rsidR="00F331EA" w:rsidRDefault="00F331EA" w:rsidP="00F331EA">
      <w:r>
        <w:t xml:space="preserve">Для использования приложения пользователь </w:t>
      </w:r>
      <w:r w:rsidR="00093D47">
        <w:t>должен обладать базовыми навыками владения компьютером</w:t>
      </w:r>
      <w:r w:rsidR="0082540B">
        <w:t>, такими как:</w:t>
      </w:r>
    </w:p>
    <w:p w14:paraId="78FB5CCB" w14:textId="77777777" w:rsidR="0082540B" w:rsidRDefault="0082540B" w:rsidP="0082540B">
      <w:pPr>
        <w:pStyle w:val="a0"/>
        <w:numPr>
          <w:ilvl w:val="0"/>
          <w:numId w:val="28"/>
        </w:numPr>
        <w:ind w:left="0" w:firstLine="851"/>
      </w:pPr>
      <w:r>
        <w:t>умение взаимодействия с пользовательским интерфейсом;</w:t>
      </w:r>
    </w:p>
    <w:p w14:paraId="4C90BE74" w14:textId="616462BA" w:rsidR="0082540B" w:rsidRPr="00F331EA" w:rsidRDefault="0082540B" w:rsidP="0082540B">
      <w:pPr>
        <w:pStyle w:val="a0"/>
        <w:numPr>
          <w:ilvl w:val="0"/>
          <w:numId w:val="28"/>
        </w:numPr>
        <w:ind w:left="0" w:firstLine="851"/>
      </w:pPr>
      <w:r>
        <w:t>умение взаимодействия с базовыми устройствами ввода (мышь и клавиатура);</w:t>
      </w:r>
    </w:p>
    <w:p w14:paraId="2C0400DE" w14:textId="140A9B11" w:rsidR="00DD55E5" w:rsidRDefault="00DD55E5" w:rsidP="00DD55E5">
      <w:pPr>
        <w:pStyle w:val="2"/>
      </w:pPr>
      <w:bookmarkStart w:id="6" w:name="_Toc209261835"/>
      <w:r>
        <w:t>Перечень эксплуатационной документации</w:t>
      </w:r>
      <w:bookmarkEnd w:id="6"/>
    </w:p>
    <w:p w14:paraId="04C460FE" w14:textId="77B97A80" w:rsidR="0082540B" w:rsidRDefault="0082540B" w:rsidP="0082540B">
      <w:r>
        <w:rPr>
          <w:rStyle w:val="normaltextrun"/>
          <w:color w:val="000000"/>
          <w:shd w:val="clear" w:color="auto" w:fill="FFFFFF"/>
        </w:rPr>
        <w:t>Перед использованием программы пользователю рекомендуется ознакомиться с настоящим руководством пользователя и изучить правила игры в самой программе.</w:t>
      </w:r>
      <w:r>
        <w:rPr>
          <w:rStyle w:val="eop"/>
          <w:color w:val="000000"/>
          <w:shd w:val="clear" w:color="auto" w:fill="FFFFFF"/>
        </w:rPr>
        <w:t> </w:t>
      </w:r>
      <w:r w:rsidR="00740FC0">
        <w:rPr>
          <w:rStyle w:val="eop"/>
          <w:color w:val="000000"/>
          <w:shd w:val="clear" w:color="auto" w:fill="FFFFFF"/>
        </w:rPr>
        <w:tab/>
      </w:r>
    </w:p>
    <w:p w14:paraId="0583C793" w14:textId="7CC9A817" w:rsidR="000B1DC0" w:rsidRPr="0082540B" w:rsidRDefault="000B1DC0" w:rsidP="000B1DC0"/>
    <w:p w14:paraId="1E5D2693" w14:textId="1A845568" w:rsidR="00DD55E5" w:rsidRDefault="00DD55E5" w:rsidP="00DD55E5">
      <w:pPr>
        <w:pStyle w:val="1"/>
      </w:pPr>
      <w:bookmarkStart w:id="7" w:name="_Toc209261836"/>
      <w:r>
        <w:lastRenderedPageBreak/>
        <w:t>Назначение и условия применения</w:t>
      </w:r>
      <w:bookmarkEnd w:id="7"/>
    </w:p>
    <w:p w14:paraId="517CCABA" w14:textId="6E52AA1A" w:rsidR="000B1DC0" w:rsidRPr="000B1DC0" w:rsidRDefault="000B1DC0" w:rsidP="000B1DC0">
      <w:r>
        <w:t>Данный р</w:t>
      </w:r>
      <w:r w:rsidR="00DD5076">
        <w:t xml:space="preserve">аздел содержит назначение и условия применения </w:t>
      </w:r>
      <w:r w:rsidR="00202C3F">
        <w:t>игры</w:t>
      </w:r>
      <w:r w:rsidR="00DD5076">
        <w:t xml:space="preserve"> «</w:t>
      </w:r>
      <w:r w:rsidR="00202C3F">
        <w:t>Гекс</w:t>
      </w:r>
      <w:r w:rsidR="00DD5076">
        <w:t xml:space="preserve">» </w:t>
      </w:r>
    </w:p>
    <w:p w14:paraId="769D9B3C" w14:textId="573393A5" w:rsidR="00DD55E5" w:rsidRDefault="00DD55E5" w:rsidP="00DD55E5">
      <w:pPr>
        <w:pStyle w:val="2"/>
      </w:pPr>
      <w:bookmarkStart w:id="8" w:name="_Toc209261837"/>
      <w:r>
        <w:t>Виды деятельности и функции</w:t>
      </w:r>
      <w:bookmarkEnd w:id="8"/>
    </w:p>
    <w:p w14:paraId="2FA8D572" w14:textId="77777777" w:rsidR="0029465E" w:rsidRPr="00282150" w:rsidRDefault="0029465E" w:rsidP="0029465E">
      <w:r>
        <w:t>Игра «Гекс» предназначена для интеллектуального досуга, развития стратегического мышления, и является важным объектом для изучения в математике и компьютерных науках.</w:t>
      </w:r>
    </w:p>
    <w:p w14:paraId="175931BA" w14:textId="7905BCD2" w:rsidR="00DD55E5" w:rsidRDefault="00DD55E5" w:rsidP="00DD55E5">
      <w:pPr>
        <w:pStyle w:val="2"/>
      </w:pPr>
      <w:bookmarkStart w:id="9" w:name="_Toc209261838"/>
      <w:r>
        <w:t>Условия</w:t>
      </w:r>
      <w:r w:rsidR="00D81407">
        <w:t xml:space="preserve"> применения</w:t>
      </w:r>
      <w:bookmarkEnd w:id="9"/>
    </w:p>
    <w:p w14:paraId="476D8354" w14:textId="35DE8E6E" w:rsidR="009279E9" w:rsidRDefault="006C6B56" w:rsidP="006C6B56">
      <w:r>
        <w:t>Для использования приложения пользователь должен иметь ПК в конфигурации, соответствующей минимальным системным требованиям, указанным в таблице 1.</w:t>
      </w:r>
    </w:p>
    <w:p w14:paraId="6858425A" w14:textId="77777777" w:rsidR="009279E9" w:rsidRDefault="009279E9" w:rsidP="009279E9">
      <w:pPr>
        <w:ind w:firstLine="0"/>
      </w:pPr>
      <w:r>
        <w:t>Таблица 1 — Минимальная конфигурация оборудования заказчика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90"/>
        <w:gridCol w:w="4489"/>
      </w:tblGrid>
      <w:tr w:rsidR="0029465E" w:rsidRPr="005E6D42" w14:paraId="4BC4DB1C" w14:textId="77777777" w:rsidTr="0029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90" w:type="dxa"/>
          </w:tcPr>
          <w:p w14:paraId="07852898" w14:textId="77777777" w:rsidR="0029465E" w:rsidRPr="005E6D42" w:rsidRDefault="0029465E" w:rsidP="00686D02">
            <w:pPr>
              <w:ind w:firstLine="0"/>
            </w:pPr>
            <w:r w:rsidRPr="005E6D42">
              <w:t>ОС</w:t>
            </w:r>
          </w:p>
        </w:tc>
        <w:tc>
          <w:tcPr>
            <w:tcW w:w="4489" w:type="dxa"/>
          </w:tcPr>
          <w:p w14:paraId="1A7313A2" w14:textId="77777777" w:rsidR="0029465E" w:rsidRPr="005E6D42" w:rsidRDefault="0029465E" w:rsidP="00686D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Windows 11</w:t>
            </w:r>
          </w:p>
        </w:tc>
      </w:tr>
      <w:tr w:rsidR="0029465E" w:rsidRPr="005E6D42" w14:paraId="378D4169" w14:textId="77777777" w:rsidTr="0029465E">
        <w:tc>
          <w:tcPr>
            <w:tcW w:w="5190" w:type="dxa"/>
          </w:tcPr>
          <w:p w14:paraId="5A168FEC" w14:textId="77777777" w:rsidR="0029465E" w:rsidRPr="005E6D42" w:rsidRDefault="0029465E" w:rsidP="00686D02">
            <w:pPr>
              <w:ind w:firstLine="0"/>
            </w:pPr>
            <w:r w:rsidRPr="005E6D42">
              <w:t>ЦП</w:t>
            </w:r>
          </w:p>
        </w:tc>
        <w:tc>
          <w:tcPr>
            <w:tcW w:w="4489" w:type="dxa"/>
          </w:tcPr>
          <w:p w14:paraId="2E9C26E7" w14:textId="77777777" w:rsidR="0029465E" w:rsidRPr="005E6D42" w:rsidRDefault="0029465E" w:rsidP="00686D02">
            <w:pPr>
              <w:ind w:firstLine="0"/>
            </w:pPr>
            <w:r w:rsidRPr="005E6D42">
              <w:t xml:space="preserve">AMD </w:t>
            </w:r>
            <w:proofErr w:type="spellStart"/>
            <w:r w:rsidRPr="005E6D42">
              <w:t>Ryzen</w:t>
            </w:r>
            <w:proofErr w:type="spellEnd"/>
            <w:r w:rsidRPr="005E6D42">
              <w:t xml:space="preserve"> </w:t>
            </w:r>
            <w:r>
              <w:t>5 1600</w:t>
            </w:r>
          </w:p>
        </w:tc>
      </w:tr>
      <w:tr w:rsidR="0029465E" w:rsidRPr="005E6D42" w14:paraId="220AFCA2" w14:textId="77777777" w:rsidTr="0029465E">
        <w:tc>
          <w:tcPr>
            <w:tcW w:w="5190" w:type="dxa"/>
          </w:tcPr>
          <w:p w14:paraId="41133CA6" w14:textId="77777777" w:rsidR="0029465E" w:rsidRPr="005E6D42" w:rsidRDefault="0029465E" w:rsidP="00686D02">
            <w:pPr>
              <w:ind w:firstLine="0"/>
            </w:pPr>
            <w:r w:rsidRPr="005E6D42">
              <w:t>Оперативная память</w:t>
            </w:r>
          </w:p>
        </w:tc>
        <w:tc>
          <w:tcPr>
            <w:tcW w:w="4489" w:type="dxa"/>
          </w:tcPr>
          <w:p w14:paraId="1A0A8E8A" w14:textId="77777777" w:rsidR="0029465E" w:rsidRPr="005E6D42" w:rsidRDefault="0029465E" w:rsidP="00686D02">
            <w:pPr>
              <w:ind w:firstLine="0"/>
            </w:pPr>
            <w:r>
              <w:t>4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гб</w:t>
            </w:r>
            <w:proofErr w:type="spellEnd"/>
          </w:p>
        </w:tc>
      </w:tr>
      <w:tr w:rsidR="0029465E" w:rsidRPr="005E6D42" w14:paraId="5462EF3B" w14:textId="77777777" w:rsidTr="0029465E">
        <w:tc>
          <w:tcPr>
            <w:tcW w:w="5190" w:type="dxa"/>
          </w:tcPr>
          <w:p w14:paraId="1A8A84AE" w14:textId="77777777" w:rsidR="0029465E" w:rsidRPr="005E6D42" w:rsidRDefault="0029465E" w:rsidP="00686D02">
            <w:pPr>
              <w:ind w:firstLine="0"/>
            </w:pPr>
            <w:r w:rsidRPr="005E6D42">
              <w:t>Видеокарта</w:t>
            </w:r>
          </w:p>
        </w:tc>
        <w:tc>
          <w:tcPr>
            <w:tcW w:w="4489" w:type="dxa"/>
          </w:tcPr>
          <w:p w14:paraId="4F10D908" w14:textId="77777777" w:rsidR="0029465E" w:rsidRPr="0073441B" w:rsidRDefault="0029465E" w:rsidP="00686D02">
            <w:pPr>
              <w:ind w:firstLine="0"/>
            </w:pPr>
            <w:r>
              <w:t>-</w:t>
            </w:r>
          </w:p>
        </w:tc>
      </w:tr>
      <w:tr w:rsidR="0029465E" w:rsidRPr="005E6D42" w14:paraId="128E40E8" w14:textId="77777777" w:rsidTr="0029465E">
        <w:tc>
          <w:tcPr>
            <w:tcW w:w="5190" w:type="dxa"/>
          </w:tcPr>
          <w:p w14:paraId="728096C7" w14:textId="77777777" w:rsidR="0029465E" w:rsidRPr="005E6D42" w:rsidRDefault="0029465E" w:rsidP="00686D02">
            <w:pPr>
              <w:ind w:firstLine="0"/>
            </w:pPr>
            <w:r w:rsidRPr="005E6D42">
              <w:t>Место на жестком диске</w:t>
            </w:r>
          </w:p>
        </w:tc>
        <w:tc>
          <w:tcPr>
            <w:tcW w:w="4489" w:type="dxa"/>
          </w:tcPr>
          <w:p w14:paraId="4A254328" w14:textId="77777777" w:rsidR="0029465E" w:rsidRPr="005E6D42" w:rsidRDefault="0029465E" w:rsidP="00686D02">
            <w:pPr>
              <w:ind w:firstLine="0"/>
            </w:pPr>
            <w:r>
              <w:rPr>
                <w:lang w:val="en-US"/>
              </w:rPr>
              <w:t xml:space="preserve">1 </w:t>
            </w:r>
            <w:proofErr w:type="spellStart"/>
            <w:r>
              <w:t>гб</w:t>
            </w:r>
            <w:proofErr w:type="spellEnd"/>
          </w:p>
        </w:tc>
      </w:tr>
      <w:tr w:rsidR="0029465E" w:rsidRPr="005E6D42" w14:paraId="4B04AFFA" w14:textId="77777777" w:rsidTr="0029465E">
        <w:tc>
          <w:tcPr>
            <w:tcW w:w="5190" w:type="dxa"/>
          </w:tcPr>
          <w:p w14:paraId="765CC2EB" w14:textId="77777777" w:rsidR="0029465E" w:rsidRPr="005E6D42" w:rsidRDefault="0029465E" w:rsidP="00686D02">
            <w:pPr>
              <w:ind w:firstLine="0"/>
            </w:pPr>
            <w:r w:rsidRPr="005E6D42">
              <w:t>Устройство ввода</w:t>
            </w:r>
          </w:p>
        </w:tc>
        <w:tc>
          <w:tcPr>
            <w:tcW w:w="4489" w:type="dxa"/>
          </w:tcPr>
          <w:p w14:paraId="5FAEABE1" w14:textId="77777777" w:rsidR="0029465E" w:rsidRPr="005E6D42" w:rsidRDefault="0029465E" w:rsidP="00686D02">
            <w:pPr>
              <w:ind w:firstLine="0"/>
            </w:pPr>
            <w:r>
              <w:t>Мышь</w:t>
            </w:r>
          </w:p>
        </w:tc>
      </w:tr>
      <w:tr w:rsidR="0029465E" w:rsidRPr="005E6D42" w14:paraId="56D1CCDE" w14:textId="77777777" w:rsidTr="0029465E">
        <w:tc>
          <w:tcPr>
            <w:tcW w:w="5190" w:type="dxa"/>
          </w:tcPr>
          <w:p w14:paraId="0DDFF07A" w14:textId="77777777" w:rsidR="0029465E" w:rsidRPr="005E6D42" w:rsidRDefault="0029465E" w:rsidP="00686D02">
            <w:pPr>
              <w:ind w:firstLine="0"/>
            </w:pPr>
            <w:r w:rsidRPr="005E6D42">
              <w:t>Устройство вывода</w:t>
            </w:r>
          </w:p>
        </w:tc>
        <w:tc>
          <w:tcPr>
            <w:tcW w:w="4489" w:type="dxa"/>
          </w:tcPr>
          <w:p w14:paraId="631925F3" w14:textId="77777777" w:rsidR="0029465E" w:rsidRPr="005E6D42" w:rsidRDefault="0029465E" w:rsidP="00686D02">
            <w:pPr>
              <w:ind w:firstLine="0"/>
            </w:pPr>
            <w:r>
              <w:t>Монитор</w:t>
            </w:r>
          </w:p>
        </w:tc>
      </w:tr>
    </w:tbl>
    <w:p w14:paraId="360AD9F8" w14:textId="77777777" w:rsidR="006C6B56" w:rsidRPr="009279E9" w:rsidRDefault="006C6B56" w:rsidP="0029465E">
      <w:pPr>
        <w:ind w:firstLine="0"/>
      </w:pPr>
    </w:p>
    <w:p w14:paraId="38600864" w14:textId="6E8124ED" w:rsidR="00592879" w:rsidRDefault="00DD55E5" w:rsidP="00592879">
      <w:pPr>
        <w:pStyle w:val="1"/>
      </w:pPr>
      <w:bookmarkStart w:id="10" w:name="_Toc209261839"/>
      <w:r>
        <w:lastRenderedPageBreak/>
        <w:t>Подготовка к работе</w:t>
      </w:r>
      <w:bookmarkEnd w:id="10"/>
    </w:p>
    <w:p w14:paraId="4FDAC867" w14:textId="6663DDB0" w:rsidR="008B6DDD" w:rsidRPr="008B6DDD" w:rsidRDefault="008B6DDD" w:rsidP="008B6DDD">
      <w:r>
        <w:t xml:space="preserve">Данный раздел содержит подготовку к запуску, а также дальнейший запуск и проверку работоспособности </w:t>
      </w:r>
      <w:r w:rsidR="00130DE9">
        <w:t>программы</w:t>
      </w:r>
      <w:r w:rsidR="005D15BE">
        <w:t xml:space="preserve"> </w:t>
      </w:r>
      <w:r>
        <w:t>«</w:t>
      </w:r>
      <w:r w:rsidR="00202C3F">
        <w:t>Гекс</w:t>
      </w:r>
      <w:r>
        <w:t>».</w:t>
      </w:r>
    </w:p>
    <w:p w14:paraId="41078D8B" w14:textId="43AF832E" w:rsidR="00F91124" w:rsidRDefault="00535114" w:rsidP="00A52CF3">
      <w:pPr>
        <w:pStyle w:val="2"/>
      </w:pPr>
      <w:bookmarkStart w:id="11" w:name="_Toc209261840"/>
      <w:r>
        <w:t>Состав и содержание дистрибутивного носителя данных</w:t>
      </w:r>
      <w:bookmarkEnd w:id="11"/>
    </w:p>
    <w:p w14:paraId="5B349632" w14:textId="44E995F9" w:rsidR="008B6DDD" w:rsidRDefault="008B6DDD" w:rsidP="000D211F">
      <w:r>
        <w:t xml:space="preserve">Дистрибутив предоставляется на </w:t>
      </w:r>
      <w:r>
        <w:rPr>
          <w:lang w:val="en-US"/>
        </w:rPr>
        <w:t>USB</w:t>
      </w:r>
      <w:r>
        <w:t xml:space="preserve"> носителе, на котором создан каталог </w:t>
      </w:r>
      <w:r w:rsidR="00130DE9">
        <w:rPr>
          <w:lang w:val="en-US"/>
        </w:rPr>
        <w:t>Hex</w:t>
      </w:r>
      <w:r w:rsidRPr="008B6DDD">
        <w:t>.</w:t>
      </w:r>
      <w:r w:rsidR="000D211F">
        <w:t xml:space="preserve"> </w:t>
      </w:r>
      <w:r>
        <w:t xml:space="preserve">В каталоге </w:t>
      </w:r>
      <w:r>
        <w:rPr>
          <w:lang w:val="en-US"/>
        </w:rPr>
        <w:t>program</w:t>
      </w:r>
      <w:r w:rsidRPr="008B6DDD">
        <w:t xml:space="preserve"> </w:t>
      </w:r>
      <w:r>
        <w:t>хранятся следующие элементы:</w:t>
      </w:r>
    </w:p>
    <w:p w14:paraId="2AAE0D0C" w14:textId="14BE65A9" w:rsidR="008B6DDD" w:rsidRPr="000D211F" w:rsidRDefault="00093D47" w:rsidP="00B80CD2">
      <w:pPr>
        <w:pStyle w:val="a0"/>
        <w:numPr>
          <w:ilvl w:val="0"/>
          <w:numId w:val="21"/>
        </w:numPr>
        <w:ind w:left="0" w:firstLine="851"/>
        <w:rPr>
          <w:lang w:val="en-US"/>
        </w:rPr>
      </w:pPr>
      <w:r>
        <w:t>ф</w:t>
      </w:r>
      <w:r w:rsidR="000D211F">
        <w:t xml:space="preserve">айл </w:t>
      </w:r>
      <w:r w:rsidR="005D15BE">
        <w:rPr>
          <w:lang w:val="en-US"/>
        </w:rPr>
        <w:t>hex</w:t>
      </w:r>
      <w:r w:rsidR="000D211F" w:rsidRPr="000D211F">
        <w:t>.</w:t>
      </w:r>
      <w:r w:rsidR="000D211F" w:rsidRPr="000D211F">
        <w:rPr>
          <w:lang w:val="en-US"/>
        </w:rPr>
        <w:t>exe;</w:t>
      </w:r>
    </w:p>
    <w:p w14:paraId="3D43DCF8" w14:textId="7C2E03CB" w:rsidR="000D211F" w:rsidRPr="000D211F" w:rsidRDefault="000D211F" w:rsidP="00B80CD2">
      <w:pPr>
        <w:pStyle w:val="a0"/>
        <w:numPr>
          <w:ilvl w:val="0"/>
          <w:numId w:val="21"/>
        </w:numPr>
        <w:ind w:left="0" w:firstLine="851"/>
        <w:rPr>
          <w:lang w:val="en-US"/>
        </w:rPr>
      </w:pPr>
      <w:r>
        <w:t xml:space="preserve">иконка </w:t>
      </w:r>
      <w:r w:rsidR="006B4D38">
        <w:rPr>
          <w:lang w:val="en-US"/>
        </w:rPr>
        <w:t>hexagon</w:t>
      </w:r>
      <w:r w:rsidRPr="000D211F">
        <w:rPr>
          <w:lang w:val="en-US"/>
        </w:rPr>
        <w:t>.ico.</w:t>
      </w:r>
    </w:p>
    <w:p w14:paraId="4D0F4268" w14:textId="2B8A8F52" w:rsidR="00A52CF3" w:rsidRDefault="00535114" w:rsidP="00A52CF3">
      <w:pPr>
        <w:pStyle w:val="2"/>
      </w:pPr>
      <w:bookmarkStart w:id="12" w:name="_Toc209261841"/>
      <w:r>
        <w:t>Порядок загрузки данных программы</w:t>
      </w:r>
      <w:bookmarkEnd w:id="12"/>
    </w:p>
    <w:p w14:paraId="4D478977" w14:textId="37B04519" w:rsidR="00E1127F" w:rsidRPr="00E1127F" w:rsidRDefault="00E1127F" w:rsidP="00E1127F">
      <w:r>
        <w:t>Чтобы загрузить программу, пользователю необходимо вставить</w:t>
      </w:r>
      <w:r w:rsidRPr="00E1127F">
        <w:t xml:space="preserve"> </w:t>
      </w:r>
      <w:r>
        <w:rPr>
          <w:lang w:val="en-US"/>
        </w:rPr>
        <w:t>USB</w:t>
      </w:r>
      <w:r w:rsidRPr="00E1127F">
        <w:t xml:space="preserve"> </w:t>
      </w:r>
      <w:r>
        <w:t xml:space="preserve">диск в ноутбук, открыть папку </w:t>
      </w:r>
      <w:r w:rsidR="00130DE9">
        <w:rPr>
          <w:lang w:val="en-US"/>
        </w:rPr>
        <w:t>Hex</w:t>
      </w:r>
      <w:r w:rsidRPr="00E1127F">
        <w:t xml:space="preserve"> </w:t>
      </w:r>
      <w:r>
        <w:t xml:space="preserve">и запустить файл </w:t>
      </w:r>
      <w:r w:rsidR="005D15BE">
        <w:rPr>
          <w:lang w:val="en-US"/>
        </w:rPr>
        <w:t>hex</w:t>
      </w:r>
      <w:r w:rsidRPr="00E1127F">
        <w:t>.</w:t>
      </w:r>
      <w:r>
        <w:rPr>
          <w:lang w:val="en-US"/>
        </w:rPr>
        <w:t>exe</w:t>
      </w:r>
      <w:r w:rsidRPr="00E1127F">
        <w:t>.</w:t>
      </w:r>
      <w:r>
        <w:t xml:space="preserve">  </w:t>
      </w:r>
    </w:p>
    <w:p w14:paraId="52EDEC11" w14:textId="6BB75B44" w:rsidR="00A52CF3" w:rsidRDefault="00535114" w:rsidP="00847368">
      <w:pPr>
        <w:pStyle w:val="2"/>
      </w:pPr>
      <w:bookmarkStart w:id="13" w:name="_Toc209261842"/>
      <w:r>
        <w:t>Проверк</w:t>
      </w:r>
      <w:r w:rsidR="00D81407">
        <w:t>а</w:t>
      </w:r>
      <w:r>
        <w:t xml:space="preserve"> работоспособности</w:t>
      </w:r>
      <w:r w:rsidR="00D81407">
        <w:t xml:space="preserve"> системы</w:t>
      </w:r>
      <w:bookmarkEnd w:id="13"/>
    </w:p>
    <w:p w14:paraId="15D6F360" w14:textId="08B9B5FA" w:rsidR="00A95943" w:rsidRDefault="00A95943" w:rsidP="00A95943">
      <w:r>
        <w:t>Порядок проверки:</w:t>
      </w:r>
    </w:p>
    <w:p w14:paraId="5786F52F" w14:textId="62AB6F92" w:rsidR="00A95943" w:rsidRPr="00093D47" w:rsidRDefault="00093D47" w:rsidP="00B80CD2">
      <w:pPr>
        <w:pStyle w:val="a0"/>
        <w:numPr>
          <w:ilvl w:val="0"/>
          <w:numId w:val="22"/>
        </w:numPr>
        <w:ind w:left="0" w:firstLine="851"/>
      </w:pPr>
      <w:r>
        <w:t>з</w:t>
      </w:r>
      <w:r w:rsidR="00A95943">
        <w:t xml:space="preserve">апустить исполняемый файл </w:t>
      </w:r>
      <w:r w:rsidR="006B4D38">
        <w:rPr>
          <w:lang w:val="en-US"/>
        </w:rPr>
        <w:t>hex</w:t>
      </w:r>
      <w:r w:rsidR="00A95943" w:rsidRPr="00A95943">
        <w:t>.</w:t>
      </w:r>
      <w:r w:rsidR="00A95943" w:rsidRPr="00595408">
        <w:rPr>
          <w:lang w:val="en-US"/>
        </w:rPr>
        <w:t>exe</w:t>
      </w:r>
      <w:r w:rsidR="001E777D" w:rsidRPr="001E777D">
        <w:t>;</w:t>
      </w:r>
    </w:p>
    <w:p w14:paraId="243A6A1A" w14:textId="6B0E4BA0" w:rsidR="00A95943" w:rsidRDefault="00B1276D" w:rsidP="00B80CD2">
      <w:pPr>
        <w:pStyle w:val="a0"/>
        <w:numPr>
          <w:ilvl w:val="0"/>
          <w:numId w:val="22"/>
        </w:numPr>
        <w:ind w:left="0" w:firstLine="851"/>
      </w:pPr>
      <w:r>
        <w:t>должно открыться главное меню</w:t>
      </w:r>
      <w:r w:rsidR="001E777D" w:rsidRPr="001E777D">
        <w:t>;</w:t>
      </w:r>
    </w:p>
    <w:p w14:paraId="28557901" w14:textId="4D96E7D2" w:rsidR="00E01EFE" w:rsidRDefault="00B1276D" w:rsidP="00B80CD2">
      <w:pPr>
        <w:pStyle w:val="a0"/>
        <w:numPr>
          <w:ilvl w:val="0"/>
          <w:numId w:val="22"/>
        </w:numPr>
        <w:ind w:left="0" w:firstLine="851"/>
      </w:pPr>
      <w:r>
        <w:t>нажать кнопку Правила игры</w:t>
      </w:r>
      <w:r w:rsidR="00E01EFE">
        <w:t>;</w:t>
      </w:r>
    </w:p>
    <w:p w14:paraId="321297CB" w14:textId="3B7A0569" w:rsidR="000D03F3" w:rsidRDefault="00B1276D" w:rsidP="00B80CD2">
      <w:pPr>
        <w:pStyle w:val="a0"/>
        <w:numPr>
          <w:ilvl w:val="0"/>
          <w:numId w:val="22"/>
        </w:numPr>
        <w:ind w:left="0" w:firstLine="851"/>
      </w:pPr>
      <w:r>
        <w:t>после данных действий должно открыться новое окно «Правила игры» с текстовым описанием</w:t>
      </w:r>
      <w:r w:rsidR="000D03F3">
        <w:t>;</w:t>
      </w:r>
      <w:r w:rsidR="00FC2585">
        <w:t xml:space="preserve"> </w:t>
      </w:r>
    </w:p>
    <w:p w14:paraId="64587677" w14:textId="56A1D7B8" w:rsidR="00FC2585" w:rsidRDefault="00B1276D" w:rsidP="00B80CD2">
      <w:pPr>
        <w:pStyle w:val="a0"/>
        <w:numPr>
          <w:ilvl w:val="0"/>
          <w:numId w:val="22"/>
        </w:numPr>
        <w:ind w:left="0" w:firstLine="851"/>
      </w:pPr>
      <w:r>
        <w:t>вернуться в главное меню</w:t>
      </w:r>
      <w:r w:rsidR="001E777D" w:rsidRPr="001E777D">
        <w:t>;</w:t>
      </w:r>
    </w:p>
    <w:p w14:paraId="2C70079A" w14:textId="658CFC0A" w:rsidR="000D03F3" w:rsidRDefault="00FC2585" w:rsidP="00B80CD2">
      <w:pPr>
        <w:pStyle w:val="a0"/>
        <w:numPr>
          <w:ilvl w:val="0"/>
          <w:numId w:val="22"/>
        </w:numPr>
        <w:ind w:left="0" w:firstLine="851"/>
      </w:pPr>
      <w:r>
        <w:t xml:space="preserve">нажать кнопку </w:t>
      </w:r>
      <w:r w:rsidR="00B1276D">
        <w:t>Начать игру</w:t>
      </w:r>
      <w:r w:rsidR="000D03F3">
        <w:t xml:space="preserve">; </w:t>
      </w:r>
    </w:p>
    <w:p w14:paraId="6E1B6EA7" w14:textId="21BFC5E1" w:rsidR="00A95943" w:rsidRDefault="00B1276D" w:rsidP="00B80CD2">
      <w:pPr>
        <w:pStyle w:val="a0"/>
        <w:numPr>
          <w:ilvl w:val="0"/>
          <w:numId w:val="22"/>
        </w:numPr>
        <w:ind w:left="0" w:firstLine="851"/>
      </w:pPr>
      <w:r>
        <w:t>должен открыться экран выбора размера доски</w:t>
      </w:r>
      <w:r w:rsidR="00FC2585">
        <w:t>;</w:t>
      </w:r>
    </w:p>
    <w:p w14:paraId="1EE57185" w14:textId="5634B4A9" w:rsidR="00FC2585" w:rsidRDefault="00B1276D" w:rsidP="00B80CD2">
      <w:pPr>
        <w:pStyle w:val="a0"/>
        <w:numPr>
          <w:ilvl w:val="0"/>
          <w:numId w:val="22"/>
        </w:numPr>
        <w:ind w:left="0" w:firstLine="851"/>
      </w:pPr>
      <w:r>
        <w:t>выбрать размер игрового поля</w:t>
      </w:r>
      <w:r w:rsidR="00FC2585">
        <w:t>;</w:t>
      </w:r>
    </w:p>
    <w:p w14:paraId="10F08EB8" w14:textId="6FC6D5E7" w:rsidR="00FC2585" w:rsidRDefault="00B568C2" w:rsidP="00B80CD2">
      <w:pPr>
        <w:pStyle w:val="a0"/>
        <w:numPr>
          <w:ilvl w:val="0"/>
          <w:numId w:val="22"/>
        </w:numPr>
        <w:ind w:left="0" w:firstLine="851"/>
      </w:pPr>
      <w:r>
        <w:t>долж</w:t>
      </w:r>
      <w:r w:rsidR="00B1276D">
        <w:t>ен открыться экран выбора уровня сложности</w:t>
      </w:r>
      <w:r w:rsidR="00FC2585">
        <w:t>;</w:t>
      </w:r>
    </w:p>
    <w:p w14:paraId="27211C71" w14:textId="46A3FBC7" w:rsidR="00FC2585" w:rsidRDefault="00B1276D" w:rsidP="00B80CD2">
      <w:pPr>
        <w:pStyle w:val="a0"/>
        <w:numPr>
          <w:ilvl w:val="0"/>
          <w:numId w:val="22"/>
        </w:numPr>
        <w:ind w:left="0" w:firstLine="851"/>
      </w:pPr>
      <w:r>
        <w:t>выбрать уровень сложности</w:t>
      </w:r>
      <w:r w:rsidR="000D03F3">
        <w:t>;</w:t>
      </w:r>
    </w:p>
    <w:p w14:paraId="32FAA9D6" w14:textId="6EB1CDDC" w:rsidR="000D03F3" w:rsidRDefault="00B1276D" w:rsidP="00B80CD2">
      <w:pPr>
        <w:pStyle w:val="a0"/>
        <w:numPr>
          <w:ilvl w:val="0"/>
          <w:numId w:val="22"/>
        </w:numPr>
        <w:ind w:left="0" w:firstLine="851"/>
      </w:pPr>
      <w:r>
        <w:t>после данных действий должна запуститься игровая сессия</w:t>
      </w:r>
      <w:r w:rsidR="000D03F3">
        <w:t>;</w:t>
      </w:r>
    </w:p>
    <w:p w14:paraId="0F9BB139" w14:textId="1EAC659D" w:rsidR="000D03F3" w:rsidRDefault="00B1276D" w:rsidP="00B80CD2">
      <w:pPr>
        <w:pStyle w:val="a0"/>
        <w:numPr>
          <w:ilvl w:val="0"/>
          <w:numId w:val="22"/>
        </w:numPr>
        <w:ind w:left="0" w:firstLine="851"/>
      </w:pPr>
      <w:r>
        <w:t>должно отобразиться игровое поле с заданным ранее размером в виде шестиугольников, панель управления снизу и статусная строка с текстом</w:t>
      </w:r>
      <w:r w:rsidR="00B568C2">
        <w:t>;</w:t>
      </w:r>
    </w:p>
    <w:p w14:paraId="26A924A8" w14:textId="461DD978" w:rsidR="00B568C2" w:rsidRDefault="00B1276D" w:rsidP="00B80CD2">
      <w:pPr>
        <w:pStyle w:val="a0"/>
        <w:numPr>
          <w:ilvl w:val="0"/>
          <w:numId w:val="22"/>
        </w:numPr>
        <w:ind w:left="0" w:firstLine="851"/>
      </w:pPr>
      <w:r>
        <w:t>кликнуть левой кнопкой мыши на любую свободную ячейку на доске</w:t>
      </w:r>
      <w:r w:rsidR="00B568C2">
        <w:t>;</w:t>
      </w:r>
    </w:p>
    <w:p w14:paraId="126EA2F3" w14:textId="69A0A99F" w:rsidR="00B568C2" w:rsidRDefault="00B1276D" w:rsidP="00B80CD2">
      <w:pPr>
        <w:pStyle w:val="a0"/>
        <w:numPr>
          <w:ilvl w:val="0"/>
          <w:numId w:val="22"/>
        </w:numPr>
        <w:ind w:left="0" w:firstLine="851"/>
      </w:pPr>
      <w:r>
        <w:t>после данн</w:t>
      </w:r>
      <w:r w:rsidR="006B4633">
        <w:t>ого</w:t>
      </w:r>
      <w:r>
        <w:t xml:space="preserve"> действи</w:t>
      </w:r>
      <w:r w:rsidR="006B4633">
        <w:t>я</w:t>
      </w:r>
      <w:r>
        <w:t xml:space="preserve"> должна появиться черная фишка</w:t>
      </w:r>
      <w:r w:rsidR="00B568C2">
        <w:t>;</w:t>
      </w:r>
    </w:p>
    <w:p w14:paraId="08CC836D" w14:textId="5514CD24" w:rsidR="00B568C2" w:rsidRDefault="00B1276D" w:rsidP="00B80CD2">
      <w:pPr>
        <w:pStyle w:val="a0"/>
        <w:numPr>
          <w:ilvl w:val="0"/>
          <w:numId w:val="22"/>
        </w:numPr>
        <w:ind w:left="0" w:firstLine="851"/>
      </w:pPr>
      <w:r>
        <w:t>спустя короткую паузу бот должен сделать свой ход, поставив белую фишку на доску</w:t>
      </w:r>
      <w:r w:rsidR="00B568C2">
        <w:t>;</w:t>
      </w:r>
    </w:p>
    <w:p w14:paraId="4415CCE4" w14:textId="5F41ECC3" w:rsidR="00B568C2" w:rsidRDefault="00B1276D" w:rsidP="00B80CD2">
      <w:pPr>
        <w:pStyle w:val="a0"/>
        <w:numPr>
          <w:ilvl w:val="0"/>
          <w:numId w:val="22"/>
        </w:numPr>
        <w:ind w:left="0" w:firstLine="851"/>
      </w:pPr>
      <w:r>
        <w:lastRenderedPageBreak/>
        <w:t>сделать несколько ходов</w:t>
      </w:r>
      <w:r w:rsidR="00B568C2">
        <w:t>;</w:t>
      </w:r>
    </w:p>
    <w:p w14:paraId="7DCA19F3" w14:textId="3799CA9E" w:rsidR="00B568C2" w:rsidRDefault="00B1276D" w:rsidP="00B80CD2">
      <w:pPr>
        <w:pStyle w:val="a0"/>
        <w:numPr>
          <w:ilvl w:val="0"/>
          <w:numId w:val="22"/>
        </w:numPr>
        <w:ind w:left="0" w:firstLine="851"/>
      </w:pPr>
      <w:r>
        <w:t>нажать кнопку Перезапуск на панели управления</w:t>
      </w:r>
      <w:r w:rsidR="00125BD9">
        <w:t>;</w:t>
      </w:r>
    </w:p>
    <w:p w14:paraId="63F2E146" w14:textId="046689E3" w:rsidR="00125BD9" w:rsidRPr="00125BD9" w:rsidRDefault="00B1276D" w:rsidP="00B80CD2">
      <w:pPr>
        <w:pStyle w:val="a0"/>
        <w:numPr>
          <w:ilvl w:val="0"/>
          <w:numId w:val="22"/>
        </w:numPr>
        <w:ind w:left="0" w:firstLine="851"/>
      </w:pPr>
      <w:r>
        <w:t xml:space="preserve">после нажатия, игровое поле должно быть полностью очищено от фишек, статус должен сброситься к </w:t>
      </w:r>
      <w:r w:rsidR="006B4633">
        <w:t>первоначальному виду, а ход должен снова принадлежать игроку</w:t>
      </w:r>
      <w:r w:rsidR="00125BD9">
        <w:t>;</w:t>
      </w:r>
    </w:p>
    <w:p w14:paraId="1F3AFE2F" w14:textId="0F611A05" w:rsidR="00B568C2" w:rsidRDefault="006B4633" w:rsidP="00B80CD2">
      <w:pPr>
        <w:pStyle w:val="a0"/>
        <w:numPr>
          <w:ilvl w:val="0"/>
          <w:numId w:val="22"/>
        </w:numPr>
        <w:ind w:left="0" w:firstLine="851"/>
      </w:pPr>
      <w:r>
        <w:t>нажать кнопку В меню на панели управления</w:t>
      </w:r>
      <w:r w:rsidR="0047673E">
        <w:t>;</w:t>
      </w:r>
    </w:p>
    <w:p w14:paraId="59A3B128" w14:textId="6083A3C3" w:rsidR="0047673E" w:rsidRDefault="006B4633" w:rsidP="00B80CD2">
      <w:pPr>
        <w:pStyle w:val="a0"/>
        <w:numPr>
          <w:ilvl w:val="0"/>
          <w:numId w:val="22"/>
        </w:numPr>
        <w:ind w:left="0" w:firstLine="851"/>
      </w:pPr>
      <w:r>
        <w:t>после нажатия, игровая сессия закончится, и откроется главное меню</w:t>
      </w:r>
      <w:r w:rsidRPr="006B4633">
        <w:t>;</w:t>
      </w:r>
    </w:p>
    <w:p w14:paraId="352E4C9A" w14:textId="260B72EB" w:rsidR="006B4633" w:rsidRDefault="006B4633" w:rsidP="00B80CD2">
      <w:pPr>
        <w:pStyle w:val="a0"/>
        <w:numPr>
          <w:ilvl w:val="0"/>
          <w:numId w:val="22"/>
        </w:numPr>
        <w:ind w:left="0" w:firstLine="851"/>
      </w:pPr>
      <w:r>
        <w:t>в главном меню нажать кнопку Выход</w:t>
      </w:r>
      <w:r w:rsidRPr="006B4633">
        <w:t>;</w:t>
      </w:r>
    </w:p>
    <w:p w14:paraId="20447811" w14:textId="564BB90C" w:rsidR="006B4633" w:rsidRPr="00595408" w:rsidRDefault="006B4633" w:rsidP="00B80CD2">
      <w:pPr>
        <w:pStyle w:val="a0"/>
        <w:numPr>
          <w:ilvl w:val="0"/>
          <w:numId w:val="22"/>
        </w:numPr>
        <w:ind w:left="0" w:firstLine="851"/>
      </w:pPr>
      <w:r>
        <w:t>после данного действия приложение должно полностью закрыться.</w:t>
      </w:r>
    </w:p>
    <w:p w14:paraId="5E334603" w14:textId="6C6F5105" w:rsidR="00674C8A" w:rsidRDefault="00E61B22" w:rsidP="00674C8A">
      <w:pPr>
        <w:pStyle w:val="1"/>
      </w:pPr>
      <w:bookmarkStart w:id="14" w:name="_Toc209261843"/>
      <w:r>
        <w:lastRenderedPageBreak/>
        <w:t>О</w:t>
      </w:r>
      <w:r w:rsidR="00FC6AE0">
        <w:t>писание</w:t>
      </w:r>
      <w:r>
        <w:t xml:space="preserve"> </w:t>
      </w:r>
      <w:r w:rsidR="00674C8A">
        <w:t>операций</w:t>
      </w:r>
      <w:bookmarkEnd w:id="14"/>
    </w:p>
    <w:p w14:paraId="149F38F8" w14:textId="28AC4339" w:rsidR="00595408" w:rsidRPr="00595408" w:rsidRDefault="00595408" w:rsidP="00595408">
      <w:r>
        <w:t xml:space="preserve">Данный раздел содержит </w:t>
      </w:r>
      <w:r w:rsidR="00D15146">
        <w:t>описание выполняемых функций, задач, процедур, операций обработки данных.</w:t>
      </w:r>
    </w:p>
    <w:p w14:paraId="7011D3F4" w14:textId="62C83DEC" w:rsidR="00674C8A" w:rsidRDefault="00674C8A" w:rsidP="00674C8A">
      <w:pPr>
        <w:pStyle w:val="2"/>
      </w:pPr>
      <w:bookmarkStart w:id="15" w:name="_Toc209261844"/>
      <w:r>
        <w:t>Описание выполняемых функций, задач, процедур</w:t>
      </w:r>
      <w:bookmarkEnd w:id="15"/>
    </w:p>
    <w:p w14:paraId="3E9ABC63" w14:textId="3CD4264B" w:rsidR="006A0FE9" w:rsidRPr="006A0FE9" w:rsidRDefault="003130B0" w:rsidP="006A0FE9">
      <w:pPr>
        <w:pStyle w:val="3"/>
      </w:pPr>
      <w:bookmarkStart w:id="16" w:name="_Toc209261845"/>
      <w:r>
        <w:t>Запуск программы</w:t>
      </w:r>
      <w:bookmarkEnd w:id="16"/>
    </w:p>
    <w:p w14:paraId="28677EFA" w14:textId="5C42B81A" w:rsidR="00D15146" w:rsidRDefault="00535C23" w:rsidP="00D15146">
      <w:r>
        <w:t xml:space="preserve">После запуска исполняемого файла </w:t>
      </w:r>
      <w:r w:rsidR="006B4D38">
        <w:rPr>
          <w:lang w:val="en-US"/>
        </w:rPr>
        <w:t>h</w:t>
      </w:r>
      <w:r w:rsidR="003130B0">
        <w:rPr>
          <w:lang w:val="en-US"/>
        </w:rPr>
        <w:t>ex</w:t>
      </w:r>
      <w:r w:rsidRPr="00535C23">
        <w:t>.</w:t>
      </w:r>
      <w:r>
        <w:rPr>
          <w:lang w:val="en-US"/>
        </w:rPr>
        <w:t>exe</w:t>
      </w:r>
      <w:r w:rsidR="003130B0">
        <w:t xml:space="preserve"> игра открывается в полноэкранном режиме, и появляется главное меню, </w:t>
      </w:r>
      <w:r w:rsidR="00865D2C">
        <w:t>которое представлено на рисунке 4.1.1.</w:t>
      </w:r>
    </w:p>
    <w:p w14:paraId="51880091" w14:textId="77777777" w:rsidR="00865D2C" w:rsidRDefault="00865D2C" w:rsidP="00D15146"/>
    <w:p w14:paraId="2A0BA96D" w14:textId="40375F08" w:rsidR="00865D2C" w:rsidRDefault="003130B0" w:rsidP="00865D2C">
      <w:pPr>
        <w:ind w:firstLine="0"/>
        <w:jc w:val="center"/>
      </w:pPr>
      <w:r w:rsidRPr="003130B0">
        <w:rPr>
          <w:noProof/>
        </w:rPr>
        <w:drawing>
          <wp:inline distT="0" distB="0" distL="0" distR="0" wp14:anchorId="70788E35" wp14:editId="1027A0E6">
            <wp:extent cx="6480175" cy="2693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15D" w14:textId="6115B3BA" w:rsidR="00865D2C" w:rsidRDefault="00865D2C" w:rsidP="00865D2C">
      <w:pPr>
        <w:ind w:firstLine="0"/>
        <w:jc w:val="center"/>
      </w:pPr>
      <w:r>
        <w:t xml:space="preserve">Рисунок 4.1.1 </w:t>
      </w:r>
      <w:r w:rsidR="003130B0">
        <w:t>— главное меню игры</w:t>
      </w:r>
    </w:p>
    <w:p w14:paraId="4EB01F52" w14:textId="77777777" w:rsidR="0098373D" w:rsidRDefault="0098373D" w:rsidP="00865D2C">
      <w:pPr>
        <w:ind w:firstLine="0"/>
        <w:jc w:val="center"/>
      </w:pPr>
    </w:p>
    <w:p w14:paraId="3D765783" w14:textId="77777777" w:rsidR="003130B0" w:rsidRDefault="003130B0" w:rsidP="003130B0">
      <w:r>
        <w:t>В главном меню предусмотрены следующие функции:</w:t>
      </w:r>
    </w:p>
    <w:p w14:paraId="0007FEC1" w14:textId="35A3571E" w:rsidR="003130B0" w:rsidRDefault="003130B0" w:rsidP="003130B0">
      <w:pPr>
        <w:pStyle w:val="a0"/>
        <w:numPr>
          <w:ilvl w:val="0"/>
          <w:numId w:val="29"/>
        </w:numPr>
        <w:ind w:left="0" w:firstLine="851"/>
      </w:pPr>
      <w:r>
        <w:t>переход в окно с выбором размера доски, при нажатии на кнопку «Начать игру»;</w:t>
      </w:r>
    </w:p>
    <w:p w14:paraId="4DC4F480" w14:textId="1A7CCF8D" w:rsidR="003130B0" w:rsidRDefault="003130B0" w:rsidP="003130B0">
      <w:pPr>
        <w:pStyle w:val="a0"/>
        <w:numPr>
          <w:ilvl w:val="0"/>
          <w:numId w:val="29"/>
        </w:numPr>
        <w:ind w:left="0" w:firstLine="851"/>
      </w:pPr>
      <w:r>
        <w:t>открытие руководства, при нажатии на кнопку «Правила игры»;</w:t>
      </w:r>
    </w:p>
    <w:p w14:paraId="3A52A950" w14:textId="5800CE97" w:rsidR="00CE7B6B" w:rsidRDefault="003130B0" w:rsidP="003130B0">
      <w:pPr>
        <w:pStyle w:val="a0"/>
        <w:numPr>
          <w:ilvl w:val="0"/>
          <w:numId w:val="29"/>
        </w:numPr>
        <w:ind w:left="0" w:firstLine="851"/>
      </w:pPr>
      <w:r>
        <w:t>выход из игры, при нажатии на кнопку «Выход».</w:t>
      </w:r>
    </w:p>
    <w:p w14:paraId="2234A092" w14:textId="2A38C4FA" w:rsidR="003130B0" w:rsidRDefault="00CE7B6B" w:rsidP="00CE7B6B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789A7CBE" w14:textId="224B2B34" w:rsidR="00750CC0" w:rsidRDefault="00CE7B6B" w:rsidP="00750CC0">
      <w:pPr>
        <w:pStyle w:val="3"/>
      </w:pPr>
      <w:bookmarkStart w:id="17" w:name="_Toc209261846"/>
      <w:r w:rsidRPr="0002565B">
        <w:lastRenderedPageBreak/>
        <w:t>Правила игры</w:t>
      </w:r>
      <w:bookmarkEnd w:id="17"/>
    </w:p>
    <w:p w14:paraId="322ED96C" w14:textId="5E7CE643" w:rsidR="00CE7B6B" w:rsidRDefault="00CE7B6B" w:rsidP="00750CC0">
      <w:pPr>
        <w:pStyle w:val="a0"/>
        <w:numPr>
          <w:ilvl w:val="0"/>
          <w:numId w:val="0"/>
        </w:numPr>
        <w:spacing w:before="240"/>
        <w:ind w:firstLine="851"/>
      </w:pPr>
      <w:r>
        <w:t>При нажатии кнопки «Правила игры» открывается отдельное окно с правилами для ознакомления перед началом игровой сессии. При нажатии кнопки «Выйти» будет осуществлён выход на главное меню игры.</w:t>
      </w:r>
    </w:p>
    <w:p w14:paraId="4A57D0E3" w14:textId="2D3077D4" w:rsidR="00CE7B6B" w:rsidRDefault="00CE7B6B" w:rsidP="00CE7B6B">
      <w:pPr>
        <w:pStyle w:val="a0"/>
        <w:numPr>
          <w:ilvl w:val="0"/>
          <w:numId w:val="0"/>
        </w:numPr>
        <w:ind w:firstLine="851"/>
      </w:pPr>
      <w:r w:rsidRPr="00CE7B6B">
        <w:rPr>
          <w:noProof/>
          <w:color w:val="000000"/>
          <w:shd w:val="clear" w:color="auto" w:fill="FFFFFF"/>
        </w:rPr>
        <w:drawing>
          <wp:inline distT="0" distB="0" distL="0" distR="0" wp14:anchorId="7F02A592" wp14:editId="08F070FF">
            <wp:extent cx="5898200" cy="21945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256" cy="22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6756" w14:textId="33602613" w:rsidR="00CE7B6B" w:rsidRDefault="00CE7B6B" w:rsidP="00CE7B6B">
      <w:pPr>
        <w:spacing w:before="0" w:after="240"/>
        <w:jc w:val="center"/>
      </w:pPr>
      <w:r>
        <w:t xml:space="preserve">Рисунок 4.1.2 — </w:t>
      </w:r>
      <w:r w:rsidR="004429CF">
        <w:t>окно с правилами</w:t>
      </w:r>
      <w:r>
        <w:t xml:space="preserve"> игры</w:t>
      </w:r>
    </w:p>
    <w:p w14:paraId="528A2409" w14:textId="4FFDC89F" w:rsidR="00CE7B6B" w:rsidRPr="0002565B" w:rsidRDefault="00CE7B6B" w:rsidP="00CE7B6B">
      <w:pPr>
        <w:pStyle w:val="3"/>
      </w:pPr>
      <w:bookmarkStart w:id="18" w:name="_Toc208594347"/>
      <w:bookmarkStart w:id="19" w:name="_Toc209261847"/>
      <w:r w:rsidRPr="0002565B">
        <w:t>Настройки</w:t>
      </w:r>
      <w:bookmarkEnd w:id="18"/>
      <w:r w:rsidR="004429CF" w:rsidRPr="0002565B">
        <w:t xml:space="preserve"> игровой сессии</w:t>
      </w:r>
      <w:bookmarkEnd w:id="19"/>
    </w:p>
    <w:p w14:paraId="18954649" w14:textId="790F0090" w:rsidR="00CE7B6B" w:rsidRDefault="004429CF" w:rsidP="00CE7B6B">
      <w:r>
        <w:t>При нажатии «Начать игру» происходит переход в окно с выбором размера игральной доски. Также ниже есть кнопка «Назад», при нажатии которой происходит возврат в главное меню.</w:t>
      </w:r>
    </w:p>
    <w:p w14:paraId="53D57848" w14:textId="68625B1E" w:rsidR="00CE7B6B" w:rsidRDefault="004429CF" w:rsidP="004429CF">
      <w:pPr>
        <w:pStyle w:val="a0"/>
        <w:numPr>
          <w:ilvl w:val="0"/>
          <w:numId w:val="0"/>
        </w:numPr>
        <w:ind w:firstLine="851"/>
      </w:pPr>
      <w:r w:rsidRPr="004429CF">
        <w:rPr>
          <w:noProof/>
          <w:color w:val="000000"/>
          <w:shd w:val="clear" w:color="auto" w:fill="FFFFFF"/>
        </w:rPr>
        <w:drawing>
          <wp:inline distT="0" distB="0" distL="0" distR="0" wp14:anchorId="62DE5B55" wp14:editId="23DB0263">
            <wp:extent cx="5885815" cy="2467371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493" cy="24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388D" w14:textId="0B986508" w:rsidR="004429CF" w:rsidRDefault="00CE7B6B" w:rsidP="00CE7B6B">
      <w:pPr>
        <w:spacing w:before="0" w:after="240"/>
        <w:jc w:val="center"/>
      </w:pPr>
      <w:r>
        <w:t>Рисунок 4.1.3</w:t>
      </w:r>
      <w:r w:rsidR="004429CF">
        <w:t>.1</w:t>
      </w:r>
      <w:r>
        <w:t xml:space="preserve"> — </w:t>
      </w:r>
      <w:r w:rsidR="00212846">
        <w:t xml:space="preserve">окно </w:t>
      </w:r>
      <w:r w:rsidR="004429CF">
        <w:t>выбо</w:t>
      </w:r>
      <w:r w:rsidR="00212846">
        <w:t>ра</w:t>
      </w:r>
      <w:r w:rsidR="004429CF">
        <w:t xml:space="preserve"> размера доски</w:t>
      </w:r>
    </w:p>
    <w:p w14:paraId="07E470DA" w14:textId="618F01DE" w:rsidR="00CE7B6B" w:rsidRDefault="004429CF" w:rsidP="004429CF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3B551701" w14:textId="413D0419" w:rsidR="004429CF" w:rsidRDefault="004429CF" w:rsidP="004429CF">
      <w:bookmarkStart w:id="20" w:name="_Toc208594348"/>
      <w:r>
        <w:lastRenderedPageBreak/>
        <w:t>При нажатии кнопки с выбранным размером происходит переход в окно с выбором уровня сложности бота. Также ниже есть кнопка «Назад», при нажатии которой происходит возврат к предыдущему.</w:t>
      </w:r>
    </w:p>
    <w:p w14:paraId="4A605FEC" w14:textId="005B33D0" w:rsidR="004429CF" w:rsidRDefault="00212846" w:rsidP="004429CF">
      <w:pPr>
        <w:pStyle w:val="a0"/>
        <w:numPr>
          <w:ilvl w:val="0"/>
          <w:numId w:val="0"/>
        </w:numPr>
        <w:ind w:firstLine="851"/>
      </w:pPr>
      <w:r w:rsidRPr="00212846">
        <w:rPr>
          <w:noProof/>
          <w:color w:val="000000"/>
          <w:shd w:val="clear" w:color="auto" w:fill="FFFFFF"/>
        </w:rPr>
        <w:drawing>
          <wp:inline distT="0" distB="0" distL="0" distR="0" wp14:anchorId="167FA757" wp14:editId="21777110">
            <wp:extent cx="5885815" cy="2203792"/>
            <wp:effectExtent l="0" t="0" r="63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8148" cy="22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C36A" w14:textId="2EA967C2" w:rsidR="0002565B" w:rsidRDefault="004429CF" w:rsidP="004429CF">
      <w:pPr>
        <w:spacing w:before="0" w:after="240"/>
        <w:jc w:val="center"/>
      </w:pPr>
      <w:r>
        <w:t>Рисунок 4.1.3.</w:t>
      </w:r>
      <w:r w:rsidR="00212846">
        <w:t>2</w:t>
      </w:r>
      <w:r>
        <w:t xml:space="preserve"> — </w:t>
      </w:r>
      <w:r w:rsidR="00212846">
        <w:t>окно выбора уровня сложности бота</w:t>
      </w:r>
    </w:p>
    <w:p w14:paraId="04CFB041" w14:textId="3F239334" w:rsidR="004429CF" w:rsidRDefault="0002565B" w:rsidP="0002565B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68AA3D41" w14:textId="77777777" w:rsidR="00CE7B6B" w:rsidRPr="0002565B" w:rsidRDefault="00CE7B6B" w:rsidP="00CE7B6B">
      <w:pPr>
        <w:pStyle w:val="3"/>
      </w:pPr>
      <w:bookmarkStart w:id="21" w:name="_Toc209261848"/>
      <w:r w:rsidRPr="0002565B">
        <w:lastRenderedPageBreak/>
        <w:t>Игровой процесс</w:t>
      </w:r>
      <w:bookmarkEnd w:id="20"/>
      <w:bookmarkEnd w:id="21"/>
    </w:p>
    <w:p w14:paraId="65FCE41E" w14:textId="2D335060" w:rsidR="00CE7B6B" w:rsidRDefault="00CE7B6B" w:rsidP="00CE7B6B">
      <w:r>
        <w:t xml:space="preserve">При нажатии </w:t>
      </w:r>
      <w:r w:rsidR="0002565B">
        <w:t>кнопки с выбранным уровнем сложности</w:t>
      </w:r>
      <w:r>
        <w:t xml:space="preserve"> появляется игровое поле, на котором размещаются следующие объекты:</w:t>
      </w:r>
    </w:p>
    <w:p w14:paraId="31C83641" w14:textId="3E44D912" w:rsidR="00CE7B6B" w:rsidRDefault="0002565B" w:rsidP="00CE7B6B">
      <w:pPr>
        <w:pStyle w:val="a0"/>
        <w:numPr>
          <w:ilvl w:val="0"/>
          <w:numId w:val="33"/>
        </w:numPr>
        <w:ind w:left="0" w:firstLine="851"/>
      </w:pPr>
      <w:r>
        <w:t>игральная доска</w:t>
      </w:r>
      <w:r w:rsidR="00CE7B6B">
        <w:t>;</w:t>
      </w:r>
    </w:p>
    <w:p w14:paraId="68D62FE8" w14:textId="2ADD13D9" w:rsidR="00CE7B6B" w:rsidRDefault="0002565B" w:rsidP="00CE7B6B">
      <w:pPr>
        <w:pStyle w:val="a0"/>
        <w:numPr>
          <w:ilvl w:val="0"/>
          <w:numId w:val="33"/>
        </w:numPr>
        <w:ind w:left="0" w:firstLine="851"/>
      </w:pPr>
      <w:r>
        <w:t>строка состояния</w:t>
      </w:r>
      <w:r w:rsidR="00CE7B6B">
        <w:t>;</w:t>
      </w:r>
    </w:p>
    <w:p w14:paraId="46ABB7F0" w14:textId="3FFC069C" w:rsidR="00CE7B6B" w:rsidRDefault="00985D3C" w:rsidP="00CE7B6B">
      <w:pPr>
        <w:pStyle w:val="a0"/>
        <w:numPr>
          <w:ilvl w:val="0"/>
          <w:numId w:val="33"/>
        </w:numPr>
        <w:ind w:left="0" w:firstLine="851"/>
      </w:pPr>
      <w:r>
        <w:t>панель управления</w:t>
      </w:r>
      <w:r w:rsidR="00CE7B6B">
        <w:t>.</w:t>
      </w:r>
    </w:p>
    <w:p w14:paraId="44BC3CF7" w14:textId="220FFCF5" w:rsidR="00CE7B6B" w:rsidRDefault="0002565B" w:rsidP="00CE7B6B">
      <w:pPr>
        <w:pStyle w:val="a0"/>
        <w:numPr>
          <w:ilvl w:val="0"/>
          <w:numId w:val="0"/>
        </w:numPr>
        <w:ind w:left="851"/>
        <w:jc w:val="center"/>
      </w:pPr>
      <w:r w:rsidRPr="00CE35B3">
        <w:rPr>
          <w:noProof/>
        </w:rPr>
        <w:drawing>
          <wp:inline distT="0" distB="0" distL="0" distR="0" wp14:anchorId="14E73A3E" wp14:editId="2FF30D12">
            <wp:extent cx="5816588" cy="363572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391" cy="36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B437" w14:textId="77777777" w:rsidR="00CE7B6B" w:rsidRDefault="00CE7B6B" w:rsidP="00CE7B6B">
      <w:pPr>
        <w:spacing w:before="0" w:after="240"/>
        <w:jc w:val="center"/>
      </w:pPr>
      <w:r>
        <w:t>Рисунок 4.1.4 — экран игрового поля</w:t>
      </w:r>
    </w:p>
    <w:p w14:paraId="18BD4559" w14:textId="77777777" w:rsidR="00CE7B6B" w:rsidRDefault="00CE7B6B" w:rsidP="00CE7B6B">
      <w:pPr>
        <w:pStyle w:val="a0"/>
        <w:numPr>
          <w:ilvl w:val="0"/>
          <w:numId w:val="0"/>
        </w:numPr>
        <w:ind w:firstLine="851"/>
      </w:pPr>
      <w:r>
        <w:t>Пользователь может:</w:t>
      </w:r>
    </w:p>
    <w:p w14:paraId="62FAF34A" w14:textId="29658D33" w:rsidR="00CE7B6B" w:rsidRDefault="00985D3C" w:rsidP="00985D3C">
      <w:pPr>
        <w:pStyle w:val="a0"/>
        <w:numPr>
          <w:ilvl w:val="0"/>
          <w:numId w:val="33"/>
        </w:numPr>
        <w:ind w:left="0" w:firstLine="851"/>
      </w:pPr>
      <w:r>
        <w:t>по</w:t>
      </w:r>
      <w:r w:rsidR="00CE7B6B">
        <w:t>с</w:t>
      </w:r>
      <w:r>
        <w:t>тавить свою фишку при нажатии левой кнопки мыши</w:t>
      </w:r>
      <w:r w:rsidRPr="00985D3C">
        <w:t>/</w:t>
      </w:r>
      <w:r>
        <w:t>тачпада</w:t>
      </w:r>
      <w:r w:rsidRPr="00985D3C">
        <w:t>;</w:t>
      </w:r>
    </w:p>
    <w:p w14:paraId="5E71FC5E" w14:textId="23649FEA" w:rsidR="00985D3C" w:rsidRDefault="00985D3C" w:rsidP="00985D3C">
      <w:pPr>
        <w:pStyle w:val="a0"/>
        <w:numPr>
          <w:ilvl w:val="0"/>
          <w:numId w:val="33"/>
        </w:numPr>
        <w:ind w:left="0" w:firstLine="851"/>
      </w:pPr>
      <w:r>
        <w:t>ознакомиться с правилами игры при нажатии кнопки «Правила игры»</w:t>
      </w:r>
      <w:r w:rsidRPr="00985D3C">
        <w:t>;</w:t>
      </w:r>
    </w:p>
    <w:p w14:paraId="66579D10" w14:textId="254EE275" w:rsidR="00985D3C" w:rsidRDefault="00985D3C" w:rsidP="00985D3C">
      <w:pPr>
        <w:pStyle w:val="a0"/>
        <w:numPr>
          <w:ilvl w:val="0"/>
          <w:numId w:val="33"/>
        </w:numPr>
        <w:ind w:left="0" w:firstLine="851"/>
      </w:pPr>
      <w:r>
        <w:t>перезапустить игровую сессию при нажатии кнопки «Перезапуск»;</w:t>
      </w:r>
    </w:p>
    <w:p w14:paraId="5E525A19" w14:textId="6522A000" w:rsidR="00985D3C" w:rsidRDefault="00985D3C" w:rsidP="00985D3C">
      <w:pPr>
        <w:pStyle w:val="a0"/>
        <w:numPr>
          <w:ilvl w:val="0"/>
          <w:numId w:val="33"/>
        </w:numPr>
        <w:ind w:left="0" w:firstLine="851"/>
      </w:pPr>
      <w:r>
        <w:t>выйти в главное меню при нажатии кнопки «В меню»</w:t>
      </w:r>
      <w:r w:rsidRPr="00985D3C">
        <w:t>;</w:t>
      </w:r>
    </w:p>
    <w:p w14:paraId="6B37A587" w14:textId="7DF02851" w:rsidR="00D64132" w:rsidRDefault="00985D3C" w:rsidP="00D64132">
      <w:pPr>
        <w:pStyle w:val="a0"/>
        <w:numPr>
          <w:ilvl w:val="0"/>
          <w:numId w:val="33"/>
        </w:numPr>
        <w:ind w:left="0" w:firstLine="851"/>
      </w:pPr>
      <w:r>
        <w:t>выйти из программы при нажатии кнопки «Выход»</w:t>
      </w:r>
      <w:r w:rsidRPr="00985D3C">
        <w:t>.</w:t>
      </w:r>
    </w:p>
    <w:p w14:paraId="37DB9501" w14:textId="52B55072" w:rsidR="00B07C2F" w:rsidRPr="00E56F79" w:rsidRDefault="00D64132" w:rsidP="00D64132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6F386A55" w14:textId="516D2A65" w:rsidR="00D81407" w:rsidRDefault="00674C8A" w:rsidP="00D81407">
      <w:pPr>
        <w:pStyle w:val="2"/>
      </w:pPr>
      <w:bookmarkStart w:id="22" w:name="_Toc209261849"/>
      <w:r>
        <w:lastRenderedPageBreak/>
        <w:t xml:space="preserve">Описание операций </w:t>
      </w:r>
      <w:r w:rsidR="00D00144">
        <w:t>технологического процесса обработки данных</w:t>
      </w:r>
      <w:bookmarkEnd w:id="22"/>
    </w:p>
    <w:p w14:paraId="43D3B9C9" w14:textId="647EA160" w:rsidR="00AB1B7B" w:rsidRDefault="00AB1B7B" w:rsidP="00AB1B7B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Данный раздел содержит описание технологического процесса обработки данных, выполняемых функциями и процедурами системы.</w:t>
      </w:r>
    </w:p>
    <w:p w14:paraId="1C852878" w14:textId="77777777" w:rsidR="00AB1B7B" w:rsidRPr="006B4D38" w:rsidRDefault="00AB1B7B" w:rsidP="00AB1B7B">
      <w:pPr>
        <w:pStyle w:val="3"/>
        <w:rPr>
          <w:shd w:val="clear" w:color="auto" w:fill="FFFFFF"/>
        </w:rPr>
      </w:pPr>
      <w:bookmarkStart w:id="23" w:name="_Toc208594352"/>
      <w:bookmarkStart w:id="24" w:name="_Toc209261850"/>
      <w:r w:rsidRPr="006B4D38">
        <w:rPr>
          <w:shd w:val="clear" w:color="auto" w:fill="FFFFFF"/>
        </w:rPr>
        <w:t>Запуск программы</w:t>
      </w:r>
      <w:bookmarkEnd w:id="23"/>
      <w:bookmarkEnd w:id="24"/>
    </w:p>
    <w:p w14:paraId="3B6E5245" w14:textId="6A9BC8C5" w:rsidR="00AB1B7B" w:rsidRDefault="00AB1B7B" w:rsidP="00AB1B7B">
      <w:r>
        <w:t xml:space="preserve">Цель: произвести запуск программы. </w:t>
      </w:r>
    </w:p>
    <w:p w14:paraId="1256F045" w14:textId="77777777" w:rsidR="00AB1B7B" w:rsidRDefault="00AB1B7B" w:rsidP="00AB1B7B">
      <w:r>
        <w:t xml:space="preserve">Исходные данные: исполняемый файл системы. </w:t>
      </w:r>
    </w:p>
    <w:p w14:paraId="2C4C3A52" w14:textId="77777777" w:rsidR="00AB1B7B" w:rsidRDefault="00AB1B7B" w:rsidP="00AB1B7B">
      <w:r>
        <w:t xml:space="preserve">Технология выполнения: </w:t>
      </w:r>
    </w:p>
    <w:p w14:paraId="0366188F" w14:textId="3599CDED" w:rsidR="00AB1B7B" w:rsidRDefault="00AB1B7B" w:rsidP="00AB1B7B">
      <w:pPr>
        <w:pStyle w:val="a0"/>
        <w:numPr>
          <w:ilvl w:val="0"/>
          <w:numId w:val="36"/>
        </w:numPr>
        <w:ind w:left="0" w:firstLine="851"/>
      </w:pPr>
      <w:r>
        <w:t xml:space="preserve">запуск пользователем файла </w:t>
      </w:r>
      <w:r>
        <w:rPr>
          <w:lang w:val="en-US"/>
        </w:rPr>
        <w:t>Hex</w:t>
      </w:r>
      <w:r w:rsidRPr="00AB1B7B">
        <w:t>.</w:t>
      </w:r>
      <w:r>
        <w:rPr>
          <w:lang w:val="en-US"/>
        </w:rPr>
        <w:t>exe</w:t>
      </w:r>
      <w:r>
        <w:t xml:space="preserve">; </w:t>
      </w:r>
    </w:p>
    <w:p w14:paraId="7EC8E556" w14:textId="77777777" w:rsidR="00AB1B7B" w:rsidRDefault="00AB1B7B" w:rsidP="00AB1B7B">
      <w:pPr>
        <w:pStyle w:val="a0"/>
        <w:numPr>
          <w:ilvl w:val="0"/>
          <w:numId w:val="36"/>
        </w:numPr>
        <w:ind w:left="0" w:firstLine="851"/>
      </w:pPr>
      <w:r>
        <w:t xml:space="preserve">инициализация графического интерфейса и игровых ресурсов; </w:t>
      </w:r>
    </w:p>
    <w:p w14:paraId="7C1307B4" w14:textId="77777777" w:rsidR="00AB1B7B" w:rsidRDefault="00AB1B7B" w:rsidP="00AB1B7B">
      <w:pPr>
        <w:pStyle w:val="a0"/>
        <w:numPr>
          <w:ilvl w:val="0"/>
          <w:numId w:val="36"/>
        </w:numPr>
        <w:ind w:left="0" w:firstLine="851"/>
      </w:pPr>
      <w:r>
        <w:t xml:space="preserve">загрузка изображений и шрифтов; </w:t>
      </w:r>
    </w:p>
    <w:p w14:paraId="011B8127" w14:textId="25C42BDD" w:rsidR="00AB1B7B" w:rsidRDefault="00AB1B7B" w:rsidP="00AB1B7B">
      <w:pPr>
        <w:pStyle w:val="a0"/>
        <w:numPr>
          <w:ilvl w:val="0"/>
          <w:numId w:val="36"/>
        </w:numPr>
        <w:ind w:left="0" w:firstLine="851"/>
      </w:pPr>
      <w:r>
        <w:t>отображение окна главного меню.</w:t>
      </w:r>
    </w:p>
    <w:p w14:paraId="173652EB" w14:textId="687DC57A" w:rsidR="00AB1B7B" w:rsidRDefault="00AB1B7B" w:rsidP="00AB1B7B">
      <w:r>
        <w:rPr>
          <w:rStyle w:val="normaltextrun"/>
          <w:color w:val="000000"/>
          <w:shd w:val="clear" w:color="auto" w:fill="FFFFFF"/>
        </w:rPr>
        <w:t>Результат: открытие главного меню игры.</w:t>
      </w:r>
      <w:r>
        <w:rPr>
          <w:rStyle w:val="eop"/>
          <w:color w:val="000000"/>
          <w:shd w:val="clear" w:color="auto" w:fill="FFFFFF"/>
        </w:rPr>
        <w:t> </w:t>
      </w:r>
    </w:p>
    <w:p w14:paraId="1A17B91F" w14:textId="77777777" w:rsidR="00AB1B7B" w:rsidRPr="006B4D38" w:rsidRDefault="00AB1B7B" w:rsidP="00AB1B7B">
      <w:pPr>
        <w:pStyle w:val="3"/>
      </w:pPr>
      <w:bookmarkStart w:id="25" w:name="_Toc208594353"/>
      <w:bookmarkStart w:id="26" w:name="_Toc209261851"/>
      <w:r w:rsidRPr="006B4D38">
        <w:t>Завершение программы</w:t>
      </w:r>
      <w:bookmarkEnd w:id="25"/>
      <w:bookmarkEnd w:id="26"/>
    </w:p>
    <w:p w14:paraId="1B259EA3" w14:textId="49080B96" w:rsidR="00AB1B7B" w:rsidRDefault="00AB1B7B" w:rsidP="00AB1B7B">
      <w:r>
        <w:t xml:space="preserve">Цель: завершить работу приложения. </w:t>
      </w:r>
    </w:p>
    <w:p w14:paraId="0D43902C" w14:textId="77777777" w:rsidR="00AB1B7B" w:rsidRDefault="00AB1B7B" w:rsidP="00AB1B7B">
      <w:r>
        <w:t xml:space="preserve">Исходные данные: отсутствуют. </w:t>
      </w:r>
    </w:p>
    <w:p w14:paraId="73FEA59C" w14:textId="77777777" w:rsidR="00AB1B7B" w:rsidRDefault="00AB1B7B" w:rsidP="00AB1B7B">
      <w:r>
        <w:t xml:space="preserve">Технология выполнения: </w:t>
      </w:r>
    </w:p>
    <w:p w14:paraId="52CF63D0" w14:textId="77777777" w:rsidR="00AB1B7B" w:rsidRDefault="00AB1B7B" w:rsidP="00AB1B7B">
      <w:pPr>
        <w:pStyle w:val="a0"/>
        <w:numPr>
          <w:ilvl w:val="0"/>
          <w:numId w:val="37"/>
        </w:numPr>
        <w:ind w:left="0" w:firstLine="851"/>
      </w:pPr>
      <w:r>
        <w:t>нажатие пользователем кнопки «Выход» в главном меню или на панели управления в игре;</w:t>
      </w:r>
    </w:p>
    <w:p w14:paraId="0AD1C6C0" w14:textId="4A3E4AFB" w:rsidR="00AB1B7B" w:rsidRDefault="00AB1B7B" w:rsidP="00AB1B7B">
      <w:pPr>
        <w:pStyle w:val="a0"/>
        <w:numPr>
          <w:ilvl w:val="0"/>
          <w:numId w:val="37"/>
        </w:numPr>
        <w:ind w:left="0" w:firstLine="851"/>
      </w:pPr>
      <w:r>
        <w:t xml:space="preserve">завершение работы системы. </w:t>
      </w:r>
    </w:p>
    <w:p w14:paraId="2CC25851" w14:textId="5C3D385D" w:rsidR="00AB1B7B" w:rsidRDefault="00AB1B7B" w:rsidP="00AB1B7B">
      <w:r>
        <w:t>Результат: полное закрытие приложения.</w:t>
      </w:r>
    </w:p>
    <w:p w14:paraId="36C2E77B" w14:textId="77777777" w:rsidR="00AB1B7B" w:rsidRPr="006B4D38" w:rsidRDefault="00AB1B7B" w:rsidP="00AB1B7B">
      <w:pPr>
        <w:pStyle w:val="3"/>
      </w:pPr>
      <w:bookmarkStart w:id="27" w:name="_Toc208594354"/>
      <w:bookmarkStart w:id="28" w:name="_Toc209261852"/>
      <w:r w:rsidRPr="006B4D38">
        <w:t>Переход между окнами</w:t>
      </w:r>
      <w:bookmarkEnd w:id="27"/>
      <w:bookmarkEnd w:id="28"/>
    </w:p>
    <w:p w14:paraId="6E371B2B" w14:textId="4ABEB0C6" w:rsidR="00AB1B7B" w:rsidRDefault="00AB1B7B" w:rsidP="00AB1B7B">
      <w:r>
        <w:t>Цель: осуществить переход между разделами программы.</w:t>
      </w:r>
    </w:p>
    <w:p w14:paraId="531A3762" w14:textId="77777777" w:rsidR="00AB1B7B" w:rsidRDefault="00AB1B7B" w:rsidP="00AB1B7B">
      <w:r>
        <w:t xml:space="preserve">Исходные данные: отсутствуют. </w:t>
      </w:r>
    </w:p>
    <w:p w14:paraId="2FCB80B2" w14:textId="77777777" w:rsidR="00AB1B7B" w:rsidRDefault="00AB1B7B" w:rsidP="00AB1B7B">
      <w:r>
        <w:t xml:space="preserve">Технология выполнения: </w:t>
      </w:r>
    </w:p>
    <w:p w14:paraId="2D14FB31" w14:textId="2829D06B" w:rsidR="00AB1B7B" w:rsidRDefault="00AB1B7B" w:rsidP="00AB1B7B">
      <w:pPr>
        <w:pStyle w:val="a0"/>
        <w:numPr>
          <w:ilvl w:val="0"/>
          <w:numId w:val="38"/>
        </w:numPr>
        <w:ind w:left="0" w:firstLine="851"/>
      </w:pPr>
      <w:r>
        <w:t>нажатие пользователем кнопки «Начать игру», «Правила игры», «Назад», «В меню»;</w:t>
      </w:r>
    </w:p>
    <w:p w14:paraId="18F54811" w14:textId="77777777" w:rsidR="00AB1B7B" w:rsidRDefault="00AB1B7B" w:rsidP="00AB1B7B">
      <w:pPr>
        <w:pStyle w:val="a0"/>
        <w:numPr>
          <w:ilvl w:val="0"/>
          <w:numId w:val="38"/>
        </w:numPr>
        <w:ind w:left="0" w:firstLine="851"/>
      </w:pPr>
      <w:r>
        <w:t xml:space="preserve">скрытие текущего окна; </w:t>
      </w:r>
    </w:p>
    <w:p w14:paraId="14DA6FAC" w14:textId="77777777" w:rsidR="00AB1B7B" w:rsidRDefault="00AB1B7B" w:rsidP="00AB1B7B">
      <w:pPr>
        <w:pStyle w:val="a0"/>
        <w:numPr>
          <w:ilvl w:val="0"/>
          <w:numId w:val="38"/>
        </w:numPr>
        <w:ind w:left="0" w:firstLine="851"/>
      </w:pPr>
      <w:r>
        <w:t xml:space="preserve">отображение запрошенного окна. </w:t>
      </w:r>
    </w:p>
    <w:p w14:paraId="1AFAD581" w14:textId="77777777" w:rsidR="00AB1B7B" w:rsidRDefault="00AB1B7B" w:rsidP="00AB1B7B">
      <w:r>
        <w:t xml:space="preserve"> Результат: успешный переход между разделами системы.</w:t>
      </w:r>
    </w:p>
    <w:p w14:paraId="23DD7C4C" w14:textId="37006121" w:rsidR="00AB1B7B" w:rsidRPr="006B4D38" w:rsidRDefault="00AB1B7B" w:rsidP="00AB1B7B">
      <w:pPr>
        <w:pStyle w:val="3"/>
      </w:pPr>
      <w:bookmarkStart w:id="29" w:name="_Toc208594355"/>
      <w:bookmarkStart w:id="30" w:name="_Toc209261853"/>
      <w:r w:rsidRPr="006B4D38">
        <w:lastRenderedPageBreak/>
        <w:t xml:space="preserve">Отображение </w:t>
      </w:r>
      <w:bookmarkEnd w:id="29"/>
      <w:r w:rsidR="002E611D" w:rsidRPr="006B4D38">
        <w:t>правил игры</w:t>
      </w:r>
      <w:bookmarkEnd w:id="30"/>
    </w:p>
    <w:p w14:paraId="02F63F90" w14:textId="3C9AB1B5" w:rsidR="00AB1B7B" w:rsidRDefault="00AB1B7B" w:rsidP="00AB1B7B">
      <w:r>
        <w:t xml:space="preserve">Цель: </w:t>
      </w:r>
      <w:r w:rsidR="002E611D">
        <w:t>ознакомить пользователя с правилами игры</w:t>
      </w:r>
      <w:r>
        <w:t>.</w:t>
      </w:r>
    </w:p>
    <w:p w14:paraId="3BF12385" w14:textId="25384EDC" w:rsidR="00AB1B7B" w:rsidRDefault="00AB1B7B" w:rsidP="00AB1B7B">
      <w:r>
        <w:t>Исходные данные:</w:t>
      </w:r>
      <w:r w:rsidR="002E611D">
        <w:t xml:space="preserve"> текстовое описание правил</w:t>
      </w:r>
      <w:r>
        <w:t>.</w:t>
      </w:r>
    </w:p>
    <w:p w14:paraId="2CEC859A" w14:textId="77777777" w:rsidR="00AB1B7B" w:rsidRDefault="00AB1B7B" w:rsidP="00AB1B7B">
      <w:r>
        <w:t>Технология выполнения:</w:t>
      </w:r>
    </w:p>
    <w:p w14:paraId="74E934D5" w14:textId="77777777" w:rsidR="002E611D" w:rsidRDefault="002E611D" w:rsidP="002E611D">
      <w:pPr>
        <w:pStyle w:val="a0"/>
        <w:numPr>
          <w:ilvl w:val="0"/>
          <w:numId w:val="39"/>
        </w:numPr>
        <w:ind w:left="0" w:firstLine="851"/>
      </w:pPr>
      <w:r>
        <w:t>нажатие пользователем кнопки «Правила игры»;</w:t>
      </w:r>
    </w:p>
    <w:p w14:paraId="43C66AC0" w14:textId="77777777" w:rsidR="002E611D" w:rsidRDefault="002E611D" w:rsidP="002E611D">
      <w:pPr>
        <w:pStyle w:val="a0"/>
        <w:numPr>
          <w:ilvl w:val="0"/>
          <w:numId w:val="39"/>
        </w:numPr>
        <w:ind w:left="0" w:firstLine="851"/>
      </w:pPr>
      <w:r>
        <w:t>открытие отдельного окна с текстом правил;</w:t>
      </w:r>
    </w:p>
    <w:p w14:paraId="2E5E9135" w14:textId="1DF9D228" w:rsidR="002E611D" w:rsidRDefault="002E611D" w:rsidP="002E611D">
      <w:pPr>
        <w:pStyle w:val="a0"/>
        <w:numPr>
          <w:ilvl w:val="0"/>
          <w:numId w:val="39"/>
        </w:numPr>
        <w:ind w:left="0" w:firstLine="851"/>
      </w:pPr>
      <w:r>
        <w:t>при нажатии кнопки «Закрыть» — возврат в главное меню или игровую сессию.</w:t>
      </w:r>
    </w:p>
    <w:p w14:paraId="022EE542" w14:textId="6488E2A3" w:rsidR="00AB1B7B" w:rsidRDefault="00AB1B7B" w:rsidP="00AB1B7B">
      <w:r>
        <w:t>Результат: ознакомление пользователя с правилами игры.</w:t>
      </w:r>
    </w:p>
    <w:p w14:paraId="5C1DBE69" w14:textId="380D8764" w:rsidR="00AB1B7B" w:rsidRPr="006B4D38" w:rsidRDefault="006B4D38" w:rsidP="00AB1B7B">
      <w:pPr>
        <w:pStyle w:val="3"/>
      </w:pPr>
      <w:bookmarkStart w:id="31" w:name="_Toc209261854"/>
      <w:r w:rsidRPr="006B4D38">
        <w:t>Выбор параметров игровой сессии</w:t>
      </w:r>
      <w:bookmarkEnd w:id="31"/>
    </w:p>
    <w:p w14:paraId="7C1EAD24" w14:textId="251AF2E9" w:rsidR="00AB1B7B" w:rsidRPr="006B4D38" w:rsidRDefault="00AB1B7B" w:rsidP="00AB1B7B">
      <w:r>
        <w:t xml:space="preserve">Цель: </w:t>
      </w:r>
      <w:r w:rsidR="006B4D38">
        <w:t>выбрать размер доски и уровень сложности.</w:t>
      </w:r>
    </w:p>
    <w:p w14:paraId="3FE53D9B" w14:textId="796AA9F8" w:rsidR="00AB1B7B" w:rsidRDefault="00AB1B7B" w:rsidP="00AB1B7B">
      <w:r>
        <w:t xml:space="preserve">Исходные данные: </w:t>
      </w:r>
      <w:r w:rsidR="006B4D38">
        <w:t>отсутствуют</w:t>
      </w:r>
      <w:r>
        <w:t>.</w:t>
      </w:r>
    </w:p>
    <w:p w14:paraId="58794324" w14:textId="77777777" w:rsidR="00AB1B7B" w:rsidRDefault="00AB1B7B" w:rsidP="00AB1B7B">
      <w:r>
        <w:t>Технология выполнения:</w:t>
      </w:r>
    </w:p>
    <w:p w14:paraId="3F11A221" w14:textId="039ECBD2" w:rsidR="00AB1B7B" w:rsidRDefault="006B4D38" w:rsidP="00AB1B7B">
      <w:pPr>
        <w:pStyle w:val="a0"/>
        <w:numPr>
          <w:ilvl w:val="0"/>
          <w:numId w:val="40"/>
        </w:numPr>
        <w:ind w:left="0" w:firstLine="851"/>
      </w:pPr>
      <w:r>
        <w:t>нажатие кнопки «Начать игру»</w:t>
      </w:r>
      <w:r w:rsidR="00AB1B7B">
        <w:t>;</w:t>
      </w:r>
    </w:p>
    <w:p w14:paraId="2285B4F7" w14:textId="3174B29C" w:rsidR="00AB1B7B" w:rsidRDefault="006B4D38" w:rsidP="00AB1B7B">
      <w:pPr>
        <w:pStyle w:val="a0"/>
        <w:numPr>
          <w:ilvl w:val="0"/>
          <w:numId w:val="40"/>
        </w:numPr>
        <w:ind w:left="0" w:firstLine="851"/>
      </w:pPr>
      <w:r>
        <w:t>выбор размера доски (11</w:t>
      </w:r>
      <w:r>
        <w:rPr>
          <w:lang w:val="en-US"/>
        </w:rPr>
        <w:t>x</w:t>
      </w:r>
      <w:r>
        <w:t xml:space="preserve">11, </w:t>
      </w:r>
      <w:r w:rsidRPr="006B4D38">
        <w:t>13</w:t>
      </w:r>
      <w:r>
        <w:rPr>
          <w:lang w:val="en-US"/>
        </w:rPr>
        <w:t>x</w:t>
      </w:r>
      <w:r w:rsidRPr="006B4D38">
        <w:t>13, 19</w:t>
      </w:r>
      <w:r>
        <w:rPr>
          <w:lang w:val="en-US"/>
        </w:rPr>
        <w:t>x</w:t>
      </w:r>
      <w:r w:rsidRPr="006B4D38">
        <w:t>19)</w:t>
      </w:r>
      <w:r w:rsidR="00AB1B7B">
        <w:t>;</w:t>
      </w:r>
    </w:p>
    <w:p w14:paraId="7E7C2D8F" w14:textId="55A9A3ED" w:rsidR="00AB1B7B" w:rsidRDefault="006B4D38" w:rsidP="00AB1B7B">
      <w:pPr>
        <w:pStyle w:val="a0"/>
        <w:numPr>
          <w:ilvl w:val="0"/>
          <w:numId w:val="40"/>
        </w:numPr>
        <w:ind w:left="0" w:firstLine="851"/>
      </w:pPr>
      <w:r>
        <w:t>выбор уровня сложности (лёгкий, средний, сложный)</w:t>
      </w:r>
      <w:r w:rsidR="00AB1B7B">
        <w:t>;</w:t>
      </w:r>
    </w:p>
    <w:p w14:paraId="244A61C7" w14:textId="1A87A758" w:rsidR="00AB1B7B" w:rsidRDefault="00AB1B7B" w:rsidP="00AB1B7B">
      <w:r>
        <w:t xml:space="preserve">Результат: </w:t>
      </w:r>
      <w:r w:rsidR="006B4D38">
        <w:t>переход к игровому полю с выбранными параметрами</w:t>
      </w:r>
      <w:r>
        <w:t>.</w:t>
      </w:r>
    </w:p>
    <w:p w14:paraId="5495CD42" w14:textId="77777777" w:rsidR="00AB1B7B" w:rsidRPr="00202846" w:rsidRDefault="00AB1B7B" w:rsidP="00AB1B7B">
      <w:pPr>
        <w:pStyle w:val="3"/>
      </w:pPr>
      <w:bookmarkStart w:id="32" w:name="_Toc208594357"/>
      <w:bookmarkStart w:id="33" w:name="_Toc209261855"/>
      <w:r w:rsidRPr="00202846">
        <w:t>Начало игрового процесса</w:t>
      </w:r>
      <w:bookmarkEnd w:id="32"/>
      <w:bookmarkEnd w:id="33"/>
    </w:p>
    <w:p w14:paraId="11F03F23" w14:textId="09C8D9DE" w:rsidR="00AB1B7B" w:rsidRDefault="00AB1B7B" w:rsidP="00AB1B7B">
      <w:r>
        <w:t>Цель: запустить игров</w:t>
      </w:r>
      <w:r w:rsidR="006B4D38">
        <w:t>ую сессию</w:t>
      </w:r>
      <w:r>
        <w:t>.</w:t>
      </w:r>
    </w:p>
    <w:p w14:paraId="48B2D33E" w14:textId="74293DB6" w:rsidR="00AB1B7B" w:rsidRDefault="00AB1B7B" w:rsidP="00AB1B7B">
      <w:r>
        <w:t xml:space="preserve">Исходные данные: </w:t>
      </w:r>
      <w:r w:rsidR="006B4D38">
        <w:t>выбранные параметры доски и сложности</w:t>
      </w:r>
      <w:r>
        <w:t>.</w:t>
      </w:r>
    </w:p>
    <w:p w14:paraId="0F5ECDD7" w14:textId="77777777" w:rsidR="00AB1B7B" w:rsidRDefault="00AB1B7B" w:rsidP="00AB1B7B">
      <w:r>
        <w:t>Технология выполнения:</w:t>
      </w:r>
    </w:p>
    <w:p w14:paraId="430B5C30" w14:textId="3CAD93FD" w:rsidR="00AB1B7B" w:rsidRPr="006B4D38" w:rsidRDefault="006B4D38" w:rsidP="00AB1B7B">
      <w:pPr>
        <w:pStyle w:val="a0"/>
        <w:numPr>
          <w:ilvl w:val="0"/>
          <w:numId w:val="41"/>
        </w:numPr>
        <w:ind w:left="0" w:firstLine="851"/>
      </w:pPr>
      <w:r>
        <w:t>отрисовка доски и интерфейса</w:t>
      </w:r>
      <w:r>
        <w:rPr>
          <w:lang w:val="en-US"/>
        </w:rPr>
        <w:t>;</w:t>
      </w:r>
    </w:p>
    <w:p w14:paraId="0C37F285" w14:textId="588558ED" w:rsidR="006B4D38" w:rsidRDefault="006B4D38" w:rsidP="006B4D38">
      <w:pPr>
        <w:pStyle w:val="a0"/>
        <w:numPr>
          <w:ilvl w:val="0"/>
          <w:numId w:val="41"/>
        </w:numPr>
        <w:ind w:left="0" w:firstLine="851"/>
      </w:pPr>
      <w:r>
        <w:t>установка начального состояния: пустое поле, ход игрока.</w:t>
      </w:r>
    </w:p>
    <w:p w14:paraId="524E3980" w14:textId="22779B9B" w:rsidR="006B4D38" w:rsidRDefault="00AB1B7B" w:rsidP="00AB1B7B">
      <w:r>
        <w:t xml:space="preserve">Результат: готовое к </w:t>
      </w:r>
      <w:r w:rsidR="006B4D38">
        <w:t>началу игровое поле</w:t>
      </w:r>
      <w:r>
        <w:t>.</w:t>
      </w:r>
    </w:p>
    <w:p w14:paraId="7081110A" w14:textId="4ECEFBEA" w:rsidR="00AB1B7B" w:rsidRDefault="006B4D38" w:rsidP="006B4D38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E00B95F" w14:textId="4800B238" w:rsidR="00AB1B7B" w:rsidRPr="00202846" w:rsidRDefault="006B4D38" w:rsidP="00AB1B7B">
      <w:pPr>
        <w:pStyle w:val="3"/>
      </w:pPr>
      <w:bookmarkStart w:id="34" w:name="_Toc209261856"/>
      <w:r w:rsidRPr="00202846">
        <w:lastRenderedPageBreak/>
        <w:t>Выполнение хода игрока</w:t>
      </w:r>
      <w:bookmarkEnd w:id="34"/>
    </w:p>
    <w:p w14:paraId="1CD42B22" w14:textId="3289F8F0" w:rsidR="00AB1B7B" w:rsidRDefault="00AB1B7B" w:rsidP="00AB1B7B">
      <w:r>
        <w:t xml:space="preserve">Цель: </w:t>
      </w:r>
      <w:r w:rsidR="00202846">
        <w:t>поставить фишку на доску</w:t>
      </w:r>
      <w:r>
        <w:t>.</w:t>
      </w:r>
    </w:p>
    <w:p w14:paraId="128784FB" w14:textId="4A124C76" w:rsidR="00AB1B7B" w:rsidRDefault="00AB1B7B" w:rsidP="00AB1B7B">
      <w:r>
        <w:t>Исходные данные:</w:t>
      </w:r>
      <w:r w:rsidR="00202846">
        <w:t xml:space="preserve"> пустая ячейка на игровом поле</w:t>
      </w:r>
      <w:r>
        <w:t>.</w:t>
      </w:r>
    </w:p>
    <w:p w14:paraId="74054B8D" w14:textId="77777777" w:rsidR="00AB1B7B" w:rsidRDefault="00AB1B7B" w:rsidP="00AB1B7B">
      <w:r>
        <w:t>Технология выполнения:</w:t>
      </w:r>
    </w:p>
    <w:p w14:paraId="0A304D2C" w14:textId="33243E11" w:rsidR="00AB1B7B" w:rsidRDefault="00202846" w:rsidP="00AB1B7B">
      <w:pPr>
        <w:pStyle w:val="a0"/>
        <w:numPr>
          <w:ilvl w:val="0"/>
          <w:numId w:val="42"/>
        </w:numPr>
        <w:ind w:left="0" w:firstLine="851"/>
      </w:pPr>
      <w:r>
        <w:t>нажатие пользователем на любую свободную ячейку доски</w:t>
      </w:r>
      <w:r w:rsidR="00AB1B7B">
        <w:t>;</w:t>
      </w:r>
    </w:p>
    <w:p w14:paraId="277E1C10" w14:textId="7F34D0B6" w:rsidR="00202846" w:rsidRDefault="00202846" w:rsidP="00AB1B7B">
      <w:pPr>
        <w:pStyle w:val="a0"/>
        <w:numPr>
          <w:ilvl w:val="0"/>
          <w:numId w:val="42"/>
        </w:numPr>
        <w:ind w:left="0" w:firstLine="851"/>
      </w:pPr>
      <w:r>
        <w:t>установка чёрной фишки</w:t>
      </w:r>
      <w:r>
        <w:rPr>
          <w:lang w:val="en-US"/>
        </w:rPr>
        <w:t>;</w:t>
      </w:r>
    </w:p>
    <w:p w14:paraId="2837C9BC" w14:textId="6E5F87A9" w:rsidR="00202846" w:rsidRDefault="00202846" w:rsidP="00AB1B7B">
      <w:pPr>
        <w:pStyle w:val="a0"/>
        <w:numPr>
          <w:ilvl w:val="0"/>
          <w:numId w:val="42"/>
        </w:numPr>
        <w:ind w:left="0" w:firstLine="851"/>
      </w:pPr>
      <w:r>
        <w:t>проверка на победу или ничью.</w:t>
      </w:r>
    </w:p>
    <w:p w14:paraId="45309DA1" w14:textId="0AC0FEDD" w:rsidR="00AB1B7B" w:rsidRDefault="00AB1B7B" w:rsidP="00AB1B7B">
      <w:bookmarkStart w:id="35" w:name="_Hlk208592064"/>
      <w:r>
        <w:t xml:space="preserve">Результат: </w:t>
      </w:r>
      <w:r w:rsidR="00202846">
        <w:t>ход игрока выполнен, управление передаётся боту</w:t>
      </w:r>
      <w:r>
        <w:t>.</w:t>
      </w:r>
    </w:p>
    <w:p w14:paraId="751C0127" w14:textId="7C2CA2D5" w:rsidR="00AB1B7B" w:rsidRPr="00202846" w:rsidRDefault="00202846" w:rsidP="00AB1B7B">
      <w:pPr>
        <w:pStyle w:val="3"/>
      </w:pPr>
      <w:bookmarkStart w:id="36" w:name="_Toc209261857"/>
      <w:r>
        <w:t>Выполнение хода бота</w:t>
      </w:r>
      <w:bookmarkEnd w:id="36"/>
    </w:p>
    <w:p w14:paraId="4E6522F0" w14:textId="204E4FA6" w:rsidR="00AB1B7B" w:rsidRDefault="00AB1B7B" w:rsidP="00AB1B7B">
      <w:r>
        <w:t xml:space="preserve">Цель: </w:t>
      </w:r>
      <w:r w:rsidR="00202846">
        <w:t>совершить ход искусственным интеллектом</w:t>
      </w:r>
      <w:r>
        <w:t>.</w:t>
      </w:r>
    </w:p>
    <w:p w14:paraId="18FA2F13" w14:textId="75B35B23" w:rsidR="00AB1B7B" w:rsidRDefault="00AB1B7B" w:rsidP="00AB1B7B">
      <w:r>
        <w:t xml:space="preserve">Исходные данные: </w:t>
      </w:r>
      <w:r w:rsidR="00202846">
        <w:t>текущее состояние доски</w:t>
      </w:r>
      <w:r>
        <w:t>.</w:t>
      </w:r>
    </w:p>
    <w:p w14:paraId="50ECB63B" w14:textId="77777777" w:rsidR="00AB1B7B" w:rsidRDefault="00AB1B7B" w:rsidP="00AB1B7B">
      <w:r>
        <w:t>Технология выполнения:</w:t>
      </w:r>
    </w:p>
    <w:p w14:paraId="2417D678" w14:textId="3958CCBD" w:rsidR="00AB1B7B" w:rsidRDefault="00202846" w:rsidP="00AB1B7B">
      <w:pPr>
        <w:pStyle w:val="a0"/>
        <w:numPr>
          <w:ilvl w:val="0"/>
          <w:numId w:val="43"/>
        </w:numPr>
        <w:ind w:left="0" w:firstLine="851"/>
      </w:pPr>
      <w:r>
        <w:t>выбор ячейки в зависимости от уровня сложности</w:t>
      </w:r>
      <w:r w:rsidRPr="00202846">
        <w:t>;</w:t>
      </w:r>
    </w:p>
    <w:p w14:paraId="1EB33060" w14:textId="0D99FF25" w:rsidR="00202846" w:rsidRDefault="00202846" w:rsidP="00AB1B7B">
      <w:pPr>
        <w:pStyle w:val="a0"/>
        <w:numPr>
          <w:ilvl w:val="0"/>
          <w:numId w:val="43"/>
        </w:numPr>
        <w:ind w:left="0" w:firstLine="851"/>
      </w:pPr>
      <w:r>
        <w:t>установка белой фишки</w:t>
      </w:r>
      <w:r>
        <w:rPr>
          <w:lang w:val="en-US"/>
        </w:rPr>
        <w:t>;</w:t>
      </w:r>
    </w:p>
    <w:p w14:paraId="67DDE4EA" w14:textId="44CC3C47" w:rsidR="00202846" w:rsidRDefault="00202846" w:rsidP="00AB1B7B">
      <w:pPr>
        <w:pStyle w:val="a0"/>
        <w:numPr>
          <w:ilvl w:val="0"/>
          <w:numId w:val="43"/>
        </w:numPr>
        <w:ind w:left="0" w:firstLine="851"/>
      </w:pPr>
      <w:r>
        <w:t>проверка условий победы или ничьей.</w:t>
      </w:r>
    </w:p>
    <w:p w14:paraId="118B57E8" w14:textId="3898FBCE" w:rsidR="00AB1B7B" w:rsidRDefault="00AB1B7B" w:rsidP="00AB1B7B">
      <w:r>
        <w:t xml:space="preserve">Результат: </w:t>
      </w:r>
      <w:r w:rsidR="00202846">
        <w:t>ход бота выполнен, управление возвращается игроку</w:t>
      </w:r>
      <w:r>
        <w:t>.</w:t>
      </w:r>
    </w:p>
    <w:p w14:paraId="29B814C8" w14:textId="7E618438" w:rsidR="00AB1B7B" w:rsidRPr="00202846" w:rsidRDefault="00202846" w:rsidP="00AB1B7B">
      <w:pPr>
        <w:pStyle w:val="3"/>
      </w:pPr>
      <w:bookmarkStart w:id="37" w:name="_Toc209261858"/>
      <w:r w:rsidRPr="00202846">
        <w:t>Перезапуск игрового процесса</w:t>
      </w:r>
      <w:bookmarkEnd w:id="37"/>
    </w:p>
    <w:p w14:paraId="16020AA9" w14:textId="2EF6E690" w:rsidR="00AB1B7B" w:rsidRDefault="00AB1B7B" w:rsidP="00AB1B7B">
      <w:r>
        <w:t xml:space="preserve">Цель: </w:t>
      </w:r>
      <w:r w:rsidR="00202846">
        <w:t>начать игру заново без выхода в меню</w:t>
      </w:r>
      <w:r>
        <w:t>.</w:t>
      </w:r>
    </w:p>
    <w:p w14:paraId="675FAC3D" w14:textId="2AA25539" w:rsidR="00AB1B7B" w:rsidRDefault="00AB1B7B" w:rsidP="00AB1B7B">
      <w:r>
        <w:t xml:space="preserve">Исходные данные: </w:t>
      </w:r>
      <w:r w:rsidR="00202846">
        <w:t>активная игровая сессия</w:t>
      </w:r>
      <w:r>
        <w:t>.</w:t>
      </w:r>
    </w:p>
    <w:p w14:paraId="5C5F9EDD" w14:textId="77777777" w:rsidR="00AB1B7B" w:rsidRDefault="00AB1B7B" w:rsidP="00AB1B7B">
      <w:r>
        <w:t>Технология выполнения:</w:t>
      </w:r>
    </w:p>
    <w:p w14:paraId="5B5E640B" w14:textId="5E5E686D" w:rsidR="00AB1B7B" w:rsidRDefault="00202846" w:rsidP="00AB1B7B">
      <w:pPr>
        <w:pStyle w:val="a0"/>
        <w:numPr>
          <w:ilvl w:val="0"/>
          <w:numId w:val="44"/>
        </w:numPr>
        <w:ind w:left="0" w:firstLine="851"/>
      </w:pPr>
      <w:r>
        <w:t>нажатие пользователем кнопки «Перезапуск»</w:t>
      </w:r>
      <w:r>
        <w:rPr>
          <w:lang w:val="en-US"/>
        </w:rPr>
        <w:t>;</w:t>
      </w:r>
    </w:p>
    <w:p w14:paraId="66D91854" w14:textId="5D233334" w:rsidR="00202846" w:rsidRDefault="00202846" w:rsidP="00AB1B7B">
      <w:pPr>
        <w:pStyle w:val="a0"/>
        <w:numPr>
          <w:ilvl w:val="0"/>
          <w:numId w:val="44"/>
        </w:numPr>
        <w:ind w:left="0" w:firstLine="851"/>
      </w:pPr>
      <w:r>
        <w:t>очистка игрового поля от фишек</w:t>
      </w:r>
      <w:r w:rsidRPr="00202846">
        <w:t>;</w:t>
      </w:r>
    </w:p>
    <w:p w14:paraId="2A70401D" w14:textId="131B0F14" w:rsidR="00202846" w:rsidRDefault="00202846" w:rsidP="00AB1B7B">
      <w:pPr>
        <w:pStyle w:val="a0"/>
        <w:numPr>
          <w:ilvl w:val="0"/>
          <w:numId w:val="44"/>
        </w:numPr>
        <w:ind w:left="0" w:firstLine="851"/>
      </w:pPr>
      <w:r>
        <w:t>сброс состояния игры.</w:t>
      </w:r>
    </w:p>
    <w:p w14:paraId="32273E64" w14:textId="0A4133AF" w:rsidR="00202846" w:rsidRDefault="00AB1B7B" w:rsidP="00AB1B7B">
      <w:r>
        <w:t xml:space="preserve">Результат: </w:t>
      </w:r>
      <w:r w:rsidR="00202846">
        <w:t>новая игровая партия с теми же параметрами доски и сложности</w:t>
      </w:r>
      <w:r>
        <w:t>.</w:t>
      </w:r>
    </w:p>
    <w:p w14:paraId="5FDBB1CF" w14:textId="7E07B392" w:rsidR="00AB1B7B" w:rsidRDefault="00202846" w:rsidP="0020284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26914551" w14:textId="7457A23D" w:rsidR="00AB1B7B" w:rsidRPr="00202846" w:rsidRDefault="00202846" w:rsidP="00AB1B7B">
      <w:pPr>
        <w:pStyle w:val="3"/>
      </w:pPr>
      <w:bookmarkStart w:id="38" w:name="_Toc209261859"/>
      <w:r w:rsidRPr="00202846">
        <w:lastRenderedPageBreak/>
        <w:t>Завершение игровой сессии</w:t>
      </w:r>
      <w:bookmarkEnd w:id="38"/>
    </w:p>
    <w:p w14:paraId="2E1CF6BD" w14:textId="04358859" w:rsidR="00AB1B7B" w:rsidRDefault="00AB1B7B" w:rsidP="00AB1B7B">
      <w:r>
        <w:t xml:space="preserve">Цель: </w:t>
      </w:r>
      <w:r w:rsidR="00202846">
        <w:t>вернуться в главное меню.</w:t>
      </w:r>
    </w:p>
    <w:p w14:paraId="283280FC" w14:textId="7AF3DB09" w:rsidR="00AB1B7B" w:rsidRDefault="00AB1B7B" w:rsidP="00AB1B7B">
      <w:r>
        <w:t xml:space="preserve">Исходные данные: </w:t>
      </w:r>
      <w:r w:rsidR="00202846">
        <w:t>активная игровая сессия</w:t>
      </w:r>
      <w:r>
        <w:t>.</w:t>
      </w:r>
    </w:p>
    <w:p w14:paraId="348B1299" w14:textId="77777777" w:rsidR="00AB1B7B" w:rsidRDefault="00AB1B7B" w:rsidP="00AB1B7B">
      <w:r>
        <w:t>Технология выполнения:</w:t>
      </w:r>
    </w:p>
    <w:p w14:paraId="56554342" w14:textId="4C9436DF" w:rsidR="00AB1B7B" w:rsidRDefault="00202846" w:rsidP="00AB1B7B">
      <w:pPr>
        <w:pStyle w:val="a0"/>
        <w:numPr>
          <w:ilvl w:val="0"/>
          <w:numId w:val="45"/>
        </w:numPr>
        <w:ind w:left="0" w:firstLine="851"/>
      </w:pPr>
      <w:r>
        <w:t>нажатие кнопки «В меню»</w:t>
      </w:r>
      <w:r w:rsidR="00AB1B7B">
        <w:t>;</w:t>
      </w:r>
    </w:p>
    <w:p w14:paraId="6D09EB8A" w14:textId="6FD4C3E0" w:rsidR="00202846" w:rsidRDefault="00202846" w:rsidP="00AB1B7B">
      <w:pPr>
        <w:pStyle w:val="a0"/>
        <w:numPr>
          <w:ilvl w:val="0"/>
          <w:numId w:val="45"/>
        </w:numPr>
        <w:ind w:left="0" w:firstLine="851"/>
      </w:pPr>
      <w:r>
        <w:t>завершение текущей партии</w:t>
      </w:r>
      <w:r>
        <w:rPr>
          <w:lang w:val="en-US"/>
        </w:rPr>
        <w:t>;</w:t>
      </w:r>
    </w:p>
    <w:p w14:paraId="506B5DB6" w14:textId="4476AFB2" w:rsidR="00202846" w:rsidRDefault="00202846" w:rsidP="00AB1B7B">
      <w:pPr>
        <w:pStyle w:val="a0"/>
        <w:numPr>
          <w:ilvl w:val="0"/>
          <w:numId w:val="45"/>
        </w:numPr>
        <w:ind w:left="0" w:firstLine="851"/>
      </w:pPr>
      <w:r>
        <w:t>отображение главного меню.</w:t>
      </w:r>
    </w:p>
    <w:p w14:paraId="0E7F3B22" w14:textId="0EC977AD" w:rsidR="00AB1B7B" w:rsidRDefault="00AB1B7B" w:rsidP="00AB1B7B">
      <w:r>
        <w:t xml:space="preserve">Результат: </w:t>
      </w:r>
      <w:r w:rsidR="00202846">
        <w:t>выход из игровой сессии, возврат в меню.</w:t>
      </w:r>
      <w:r>
        <w:t xml:space="preserve"> </w:t>
      </w:r>
      <w:bookmarkEnd w:id="35"/>
    </w:p>
    <w:p w14:paraId="6901CE2B" w14:textId="77777777" w:rsidR="00AB1B7B" w:rsidRDefault="00AB1B7B" w:rsidP="00AB1B7B">
      <w:pPr>
        <w:rPr>
          <w:rStyle w:val="eop"/>
          <w:color w:val="000000"/>
          <w:shd w:val="clear" w:color="auto" w:fill="FFFFFF"/>
        </w:rPr>
      </w:pPr>
    </w:p>
    <w:p w14:paraId="6B9EA7BE" w14:textId="4E7F8228" w:rsidR="00D81407" w:rsidRDefault="00D81407" w:rsidP="00D81407">
      <w:pPr>
        <w:pStyle w:val="2"/>
      </w:pPr>
      <w:bookmarkStart w:id="39" w:name="_Toc209261860"/>
      <w:r>
        <w:t>Взаимодействие с интерфейсом</w:t>
      </w:r>
      <w:bookmarkEnd w:id="39"/>
    </w:p>
    <w:p w14:paraId="646B5FBE" w14:textId="4DFA128E" w:rsidR="00E4481E" w:rsidRPr="00E4481E" w:rsidRDefault="00E4481E" w:rsidP="00E4481E">
      <w:r w:rsidRPr="00E4481E">
        <w:t xml:space="preserve">Для </w:t>
      </w:r>
      <w:r w:rsidR="00CE3064">
        <w:t>управления</w:t>
      </w:r>
      <w:r w:rsidRPr="00E4481E">
        <w:t xml:space="preserve"> </w:t>
      </w:r>
      <w:r w:rsidR="00CE3064">
        <w:t xml:space="preserve">в программе </w:t>
      </w:r>
      <w:r w:rsidRPr="00E4481E">
        <w:t>«</w:t>
      </w:r>
      <w:r w:rsidR="00CE3064">
        <w:t>Гекс</w:t>
      </w:r>
      <w:r w:rsidRPr="00E4481E">
        <w:t xml:space="preserve">» пользователю необходимо использовать </w:t>
      </w:r>
      <w:r>
        <w:t>компьютерную мышь</w:t>
      </w:r>
      <w:r w:rsidRPr="00E4481E">
        <w:t>/</w:t>
      </w:r>
      <w:r>
        <w:t>тачпад</w:t>
      </w:r>
      <w:r w:rsidRPr="00E4481E">
        <w:t>.</w:t>
      </w:r>
    </w:p>
    <w:p w14:paraId="092F632B" w14:textId="77B8C68D" w:rsidR="00E61B22" w:rsidRDefault="00140D16" w:rsidP="00E61B22">
      <w:pPr>
        <w:pStyle w:val="1"/>
      </w:pPr>
      <w:bookmarkStart w:id="40" w:name="_Toc209261861"/>
      <w:r>
        <w:lastRenderedPageBreak/>
        <w:t>Аварийные ситуации</w:t>
      </w:r>
      <w:bookmarkEnd w:id="40"/>
    </w:p>
    <w:p w14:paraId="6A3BFD8C" w14:textId="31EB5FF3" w:rsidR="006A659D" w:rsidRPr="00881CB8" w:rsidRDefault="006A659D" w:rsidP="006A659D">
      <w:r>
        <w:t xml:space="preserve">Данный раздел </w:t>
      </w:r>
      <w:r w:rsidR="00FA2541">
        <w:t>описывает действия, которые необходимо выполнить пользователю в случаях</w:t>
      </w:r>
      <w:r w:rsidR="006D5278">
        <w:t xml:space="preserve"> возникновения</w:t>
      </w:r>
      <w:r w:rsidR="00FA2541">
        <w:t xml:space="preserve"> аварийных ситуаций</w:t>
      </w:r>
      <w:r w:rsidR="006D5278">
        <w:t xml:space="preserve">, которые могут возникнуть при использовании </w:t>
      </w:r>
      <w:r w:rsidR="00687C03">
        <w:t>игры «Гекс».</w:t>
      </w:r>
    </w:p>
    <w:p w14:paraId="43756BA9" w14:textId="242BF094" w:rsidR="001D3FB1" w:rsidRDefault="00140D16" w:rsidP="001D3FB1">
      <w:pPr>
        <w:pStyle w:val="2"/>
      </w:pPr>
      <w:bookmarkStart w:id="41" w:name="_Toc209261862"/>
      <w:r>
        <w:t>Действия в случае несоблюдения условий выполнения техпроцесса</w:t>
      </w:r>
      <w:bookmarkEnd w:id="41"/>
    </w:p>
    <w:p w14:paraId="095B2A60" w14:textId="39B12009" w:rsidR="00D64132" w:rsidRDefault="00D64132" w:rsidP="00D64132">
      <w:r>
        <w:t>Если те или иные действия с программой «Гекс» были выполнены с несоблюдением условий выполнения технологического процесса и привели к аварийной ситуации, рекомендуется, если это возможно, отменить выполненные действия и повторить необходимые действия с соблюдением условий выполнения технологического процесса.</w:t>
      </w:r>
    </w:p>
    <w:p w14:paraId="00EA1178" w14:textId="3D5F562A" w:rsidR="001D3FB1" w:rsidRDefault="00140D16" w:rsidP="00AA50F6">
      <w:pPr>
        <w:pStyle w:val="2"/>
      </w:pPr>
      <w:bookmarkStart w:id="42" w:name="_Toc209261863"/>
      <w:r>
        <w:t>Действия по восстановлению программы</w:t>
      </w:r>
      <w:bookmarkEnd w:id="42"/>
    </w:p>
    <w:p w14:paraId="6DA18BD3" w14:textId="300416F8" w:rsidR="000F0557" w:rsidRDefault="00A01455" w:rsidP="000F0557">
      <w:r>
        <w:t xml:space="preserve">В случае выхода из строя </w:t>
      </w:r>
      <w:r>
        <w:rPr>
          <w:lang w:val="en-US"/>
        </w:rPr>
        <w:t>USB</w:t>
      </w:r>
      <w:r w:rsidRPr="00A01455">
        <w:t xml:space="preserve"> </w:t>
      </w:r>
      <w:r>
        <w:t>носителя, на котором предоставляется программа, пользователю нео</w:t>
      </w:r>
      <w:r w:rsidR="003357CF">
        <w:t>бходимо скачать резервную копию программы с облачного хранилища</w:t>
      </w:r>
      <w:r>
        <w:t xml:space="preserve"> </w:t>
      </w:r>
      <w:r w:rsidR="003357CF">
        <w:t>и переместить её</w:t>
      </w:r>
      <w:r>
        <w:t xml:space="preserve"> в удобное место на компьютере. </w:t>
      </w:r>
    </w:p>
    <w:p w14:paraId="231F3312" w14:textId="5709B815" w:rsidR="00B80CD2" w:rsidRDefault="003357CF" w:rsidP="000F0557">
      <w:r>
        <w:t>Ссылка на резервную копию программы в облачном хранилище:</w:t>
      </w:r>
    </w:p>
    <w:p w14:paraId="2AE7D080" w14:textId="44BC0302" w:rsidR="005D15BE" w:rsidRDefault="0077646D" w:rsidP="000F0557">
      <w:hyperlink r:id="rId16" w:history="1">
        <w:r w:rsidR="005D15BE" w:rsidRPr="005D15BE">
          <w:rPr>
            <w:rStyle w:val="a6"/>
          </w:rPr>
          <w:t>https://disk.yandex.ru/client/disk/Hex</w:t>
        </w:r>
      </w:hyperlink>
    </w:p>
    <w:p w14:paraId="1B168C65" w14:textId="1FE9B982" w:rsidR="009730DA" w:rsidRDefault="00140D16" w:rsidP="009730DA">
      <w:pPr>
        <w:pStyle w:val="2"/>
      </w:pPr>
      <w:bookmarkStart w:id="43" w:name="_Toc209261864"/>
      <w:r>
        <w:t>Действия в случае обнаружения вмешательства</w:t>
      </w:r>
      <w:bookmarkEnd w:id="43"/>
    </w:p>
    <w:p w14:paraId="52C01154" w14:textId="781382DD" w:rsidR="003357CF" w:rsidRDefault="003357CF" w:rsidP="003357CF">
      <w:r>
        <w:t xml:space="preserve">В случае обнаружения несанкционированного вмешательства в данные пользователю необходимо скачать резервную копию программы с облачного хранилища и переместить её в удобное место на компьютере. </w:t>
      </w:r>
    </w:p>
    <w:p w14:paraId="2D65AAEB" w14:textId="13384490" w:rsidR="003357CF" w:rsidRDefault="003357CF" w:rsidP="003357CF">
      <w:r>
        <w:t xml:space="preserve">Ссылка на резервную копию программы в облачном хранилище: </w:t>
      </w:r>
    </w:p>
    <w:p w14:paraId="5B760DD9" w14:textId="77777777" w:rsidR="005D15BE" w:rsidRDefault="0077646D" w:rsidP="005D15BE">
      <w:hyperlink r:id="rId17" w:history="1">
        <w:r w:rsidR="005D15BE" w:rsidRPr="005D15BE">
          <w:rPr>
            <w:rStyle w:val="a6"/>
          </w:rPr>
          <w:t>https://disk.yandex.ru/client/disk/Hex</w:t>
        </w:r>
      </w:hyperlink>
    </w:p>
    <w:p w14:paraId="565F00AE" w14:textId="271A5D8C" w:rsidR="009730DA" w:rsidRDefault="00140D16" w:rsidP="009730DA">
      <w:pPr>
        <w:pStyle w:val="2"/>
      </w:pPr>
      <w:bookmarkStart w:id="44" w:name="_Toc209261865"/>
      <w:r>
        <w:t>Действия в других аварийных ситуациях</w:t>
      </w:r>
      <w:bookmarkEnd w:id="44"/>
    </w:p>
    <w:p w14:paraId="5E34DC4E" w14:textId="5DCFAAA5" w:rsidR="00F256A3" w:rsidRDefault="00F256A3" w:rsidP="00F256A3">
      <w:r>
        <w:t xml:space="preserve">В случае других аварийных ситуаций пользователю необходимо скачать резервную копию программы с облачного хранилища и переместить её в удобное место на компьютере. </w:t>
      </w:r>
    </w:p>
    <w:p w14:paraId="723969D2" w14:textId="77777777" w:rsidR="00425743" w:rsidRDefault="00425743" w:rsidP="00F256A3"/>
    <w:p w14:paraId="2CF480F7" w14:textId="53B8C3B9" w:rsidR="00F256A3" w:rsidRDefault="00F256A3" w:rsidP="00F256A3">
      <w:r>
        <w:t xml:space="preserve">Ссылка на резервную копию программы в облачном хранилище: </w:t>
      </w:r>
    </w:p>
    <w:p w14:paraId="1C04C3B2" w14:textId="77777777" w:rsidR="005D15BE" w:rsidRDefault="0077646D" w:rsidP="005D15BE">
      <w:hyperlink r:id="rId18" w:history="1">
        <w:r w:rsidR="005D15BE" w:rsidRPr="005D15BE">
          <w:rPr>
            <w:rStyle w:val="a6"/>
          </w:rPr>
          <w:t>https://disk.yandex.ru/client/disk/Hex</w:t>
        </w:r>
      </w:hyperlink>
    </w:p>
    <w:p w14:paraId="7B2062F0" w14:textId="3C942EB3" w:rsidR="00127A5A" w:rsidRDefault="00140D16" w:rsidP="00127A5A">
      <w:pPr>
        <w:pStyle w:val="1"/>
      </w:pPr>
      <w:bookmarkStart w:id="45" w:name="_Toc209261866"/>
      <w:r>
        <w:lastRenderedPageBreak/>
        <w:t>Рекомендации по освоению</w:t>
      </w:r>
      <w:bookmarkEnd w:id="1"/>
      <w:bookmarkEnd w:id="2"/>
      <w:bookmarkEnd w:id="45"/>
    </w:p>
    <w:p w14:paraId="3A002204" w14:textId="4FBF3720" w:rsidR="00F256A3" w:rsidRPr="00401D1C" w:rsidRDefault="00F256A3" w:rsidP="00F256A3">
      <w:pPr>
        <w:rPr>
          <w:lang w:eastAsia="en-US" w:bidi="en-US"/>
        </w:rPr>
      </w:pPr>
      <w:r>
        <w:rPr>
          <w:lang w:eastAsia="en-US" w:bidi="en-US"/>
        </w:rPr>
        <w:t xml:space="preserve">Для успешной работы с </w:t>
      </w:r>
      <w:r w:rsidR="00202C3F">
        <w:rPr>
          <w:lang w:eastAsia="en-US" w:bidi="en-US"/>
        </w:rPr>
        <w:t>игрой</w:t>
      </w:r>
      <w:r>
        <w:rPr>
          <w:lang w:eastAsia="en-US" w:bidi="en-US"/>
        </w:rPr>
        <w:t xml:space="preserve"> «</w:t>
      </w:r>
      <w:r w:rsidR="00202C3F">
        <w:rPr>
          <w:lang w:eastAsia="en-US" w:bidi="en-US"/>
        </w:rPr>
        <w:t>Гекс</w:t>
      </w:r>
      <w:r>
        <w:rPr>
          <w:lang w:eastAsia="en-US" w:bidi="en-US"/>
        </w:rPr>
        <w:t xml:space="preserve">» пользователю необходимо </w:t>
      </w:r>
      <w:r>
        <w:t>ознакомиться с данным руководством пользователя.</w:t>
      </w:r>
    </w:p>
    <w:p w14:paraId="1BD0571B" w14:textId="77777777" w:rsidR="00F256A3" w:rsidRPr="00F256A3" w:rsidRDefault="00F256A3" w:rsidP="00F256A3"/>
    <w:sectPr w:rsidR="00F256A3" w:rsidRPr="00F256A3" w:rsidSect="00D2756B">
      <w:headerReference w:type="default" r:id="rId19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CFBC" w14:textId="77777777" w:rsidR="0077646D" w:rsidRDefault="0077646D">
      <w:pPr>
        <w:spacing w:before="0" w:line="240" w:lineRule="auto"/>
      </w:pPr>
      <w:r>
        <w:separator/>
      </w:r>
    </w:p>
  </w:endnote>
  <w:endnote w:type="continuationSeparator" w:id="0">
    <w:p w14:paraId="41C4E97C" w14:textId="77777777" w:rsidR="0077646D" w:rsidRDefault="0077646D">
      <w:pPr>
        <w:spacing w:before="0" w:line="240" w:lineRule="auto"/>
      </w:pPr>
      <w:r>
        <w:continuationSeparator/>
      </w:r>
    </w:p>
  </w:endnote>
  <w:endnote w:type="continuationNotice" w:id="1">
    <w:p w14:paraId="7B514B58" w14:textId="77777777" w:rsidR="0077646D" w:rsidRDefault="0077646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3EE9" w14:textId="77777777" w:rsidR="0077646D" w:rsidRDefault="0077646D" w:rsidP="00990EAC">
      <w:pPr>
        <w:spacing w:before="0" w:line="240" w:lineRule="auto"/>
      </w:pPr>
      <w:r>
        <w:separator/>
      </w:r>
    </w:p>
  </w:footnote>
  <w:footnote w:type="continuationSeparator" w:id="0">
    <w:p w14:paraId="0E80AD5D" w14:textId="77777777" w:rsidR="0077646D" w:rsidRDefault="0077646D" w:rsidP="00990EAC">
      <w:pPr>
        <w:spacing w:before="0" w:line="240" w:lineRule="auto"/>
      </w:pPr>
      <w:r>
        <w:continuationSeparator/>
      </w:r>
    </w:p>
  </w:footnote>
  <w:footnote w:type="continuationNotice" w:id="1">
    <w:p w14:paraId="5BE25D17" w14:textId="77777777" w:rsidR="0077646D" w:rsidRDefault="0077646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0338122A" w:rsidR="00D2082B" w:rsidRPr="00C17A21" w:rsidRDefault="00D2082B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425743">
      <w:rPr>
        <w:rStyle w:val="af1"/>
        <w:noProof/>
      </w:rPr>
      <w:t>11</w:t>
    </w:r>
    <w:r w:rsidRPr="00C17A21">
      <w:rPr>
        <w:rStyle w:val="af1"/>
      </w:rPr>
      <w:fldChar w:fldCharType="end"/>
    </w:r>
  </w:p>
  <w:p w14:paraId="0AA9F560" w14:textId="77777777" w:rsidR="00D2082B" w:rsidRPr="008E27BF" w:rsidRDefault="00D2082B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28C7114"/>
    <w:multiLevelType w:val="hybridMultilevel"/>
    <w:tmpl w:val="B0C4C6D2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5270D6"/>
    <w:multiLevelType w:val="hybridMultilevel"/>
    <w:tmpl w:val="34C6F9FE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8E2D12"/>
    <w:multiLevelType w:val="hybridMultilevel"/>
    <w:tmpl w:val="810E98FE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8205D0"/>
    <w:multiLevelType w:val="hybridMultilevel"/>
    <w:tmpl w:val="37703394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4FE22BB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430" w:hanging="720"/>
      </w:pPr>
      <w:rPr>
        <w:b/>
        <w:bCs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85A446E"/>
    <w:multiLevelType w:val="hybridMultilevel"/>
    <w:tmpl w:val="E9BA3044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8D06BF1"/>
    <w:multiLevelType w:val="hybridMultilevel"/>
    <w:tmpl w:val="1982D968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EB0421D"/>
    <w:multiLevelType w:val="hybridMultilevel"/>
    <w:tmpl w:val="13608680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5803A6C"/>
    <w:multiLevelType w:val="hybridMultilevel"/>
    <w:tmpl w:val="136C9B56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EB60D8"/>
    <w:multiLevelType w:val="hybridMultilevel"/>
    <w:tmpl w:val="EDFEDD06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CA83020"/>
    <w:multiLevelType w:val="hybridMultilevel"/>
    <w:tmpl w:val="16984DC8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B622D4"/>
    <w:multiLevelType w:val="hybridMultilevel"/>
    <w:tmpl w:val="9DDEBAA4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1384F5F"/>
    <w:multiLevelType w:val="hybridMultilevel"/>
    <w:tmpl w:val="52D6371C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D42A01"/>
    <w:multiLevelType w:val="hybridMultilevel"/>
    <w:tmpl w:val="43243718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79F74BA"/>
    <w:multiLevelType w:val="hybridMultilevel"/>
    <w:tmpl w:val="C19AADEC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909235F"/>
    <w:multiLevelType w:val="hybridMultilevel"/>
    <w:tmpl w:val="4C84B850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9A90BDB"/>
    <w:multiLevelType w:val="hybridMultilevel"/>
    <w:tmpl w:val="F2345552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9EE7A22"/>
    <w:multiLevelType w:val="hybridMultilevel"/>
    <w:tmpl w:val="776AC1BE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A3F0758"/>
    <w:multiLevelType w:val="hybridMultilevel"/>
    <w:tmpl w:val="BCBC2A32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B1773DB"/>
    <w:multiLevelType w:val="hybridMultilevel"/>
    <w:tmpl w:val="E158A2B6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1CB27D5"/>
    <w:multiLevelType w:val="hybridMultilevel"/>
    <w:tmpl w:val="9A60D818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A720C6C"/>
    <w:multiLevelType w:val="hybridMultilevel"/>
    <w:tmpl w:val="7538577E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DE35EF"/>
    <w:multiLevelType w:val="multilevel"/>
    <w:tmpl w:val="975E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30D26"/>
    <w:multiLevelType w:val="hybridMultilevel"/>
    <w:tmpl w:val="2AB82BA8"/>
    <w:lvl w:ilvl="0" w:tplc="4B661570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40831CB"/>
    <w:multiLevelType w:val="hybridMultilevel"/>
    <w:tmpl w:val="F946B366"/>
    <w:lvl w:ilvl="0" w:tplc="2AE04E3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2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19"/>
  </w:num>
  <w:num w:numId="7">
    <w:abstractNumId w:val="25"/>
  </w:num>
  <w:num w:numId="8">
    <w:abstractNumId w:val="35"/>
  </w:num>
  <w:num w:numId="9">
    <w:abstractNumId w:val="37"/>
  </w:num>
  <w:num w:numId="10">
    <w:abstractNumId w:val="21"/>
  </w:num>
  <w:num w:numId="11">
    <w:abstractNumId w:val="32"/>
  </w:num>
  <w:num w:numId="12">
    <w:abstractNumId w:val="42"/>
  </w:num>
  <w:num w:numId="13">
    <w:abstractNumId w:val="15"/>
  </w:num>
  <w:num w:numId="14">
    <w:abstractNumId w:val="18"/>
  </w:num>
  <w:num w:numId="15">
    <w:abstractNumId w:val="8"/>
  </w:num>
  <w:num w:numId="16">
    <w:abstractNumId w:val="38"/>
  </w:num>
  <w:num w:numId="17">
    <w:abstractNumId w:val="34"/>
  </w:num>
  <w:num w:numId="18">
    <w:abstractNumId w:val="7"/>
  </w:num>
  <w:num w:numId="19">
    <w:abstractNumId w:val="16"/>
  </w:num>
  <w:num w:numId="20">
    <w:abstractNumId w:val="41"/>
  </w:num>
  <w:num w:numId="21">
    <w:abstractNumId w:val="22"/>
  </w:num>
  <w:num w:numId="22">
    <w:abstractNumId w:val="33"/>
  </w:num>
  <w:num w:numId="23">
    <w:abstractNumId w:val="30"/>
  </w:num>
  <w:num w:numId="24">
    <w:abstractNumId w:val="20"/>
  </w:num>
  <w:num w:numId="25">
    <w:abstractNumId w:val="2"/>
  </w:num>
  <w:num w:numId="26">
    <w:abstractNumId w:val="1"/>
  </w:num>
  <w:num w:numId="27">
    <w:abstractNumId w:val="11"/>
  </w:num>
  <w:num w:numId="28">
    <w:abstractNumId w:val="26"/>
  </w:num>
  <w:num w:numId="29">
    <w:abstractNumId w:val="28"/>
  </w:num>
  <w:num w:numId="30">
    <w:abstractNumId w:val="11"/>
  </w:num>
  <w:num w:numId="31">
    <w:abstractNumId w:val="12"/>
  </w:num>
  <w:num w:numId="32">
    <w:abstractNumId w:val="40"/>
  </w:num>
  <w:num w:numId="33">
    <w:abstractNumId w:val="10"/>
  </w:num>
  <w:num w:numId="34">
    <w:abstractNumId w:val="4"/>
  </w:num>
  <w:num w:numId="35">
    <w:abstractNumId w:val="11"/>
  </w:num>
  <w:num w:numId="36">
    <w:abstractNumId w:val="29"/>
  </w:num>
  <w:num w:numId="37">
    <w:abstractNumId w:val="31"/>
  </w:num>
  <w:num w:numId="38">
    <w:abstractNumId w:val="9"/>
  </w:num>
  <w:num w:numId="39">
    <w:abstractNumId w:val="3"/>
  </w:num>
  <w:num w:numId="40">
    <w:abstractNumId w:val="24"/>
  </w:num>
  <w:num w:numId="41">
    <w:abstractNumId w:val="14"/>
  </w:num>
  <w:num w:numId="42">
    <w:abstractNumId w:val="27"/>
  </w:num>
  <w:num w:numId="43">
    <w:abstractNumId w:val="36"/>
  </w:num>
  <w:num w:numId="44">
    <w:abstractNumId w:val="23"/>
  </w:num>
  <w:num w:numId="45">
    <w:abstractNumId w:val="17"/>
  </w:num>
  <w:num w:numId="46">
    <w:abstractNumId w:val="3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2565B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3DE9"/>
    <w:rsid w:val="00066F6D"/>
    <w:rsid w:val="0008146F"/>
    <w:rsid w:val="000934BA"/>
    <w:rsid w:val="00093D47"/>
    <w:rsid w:val="00094729"/>
    <w:rsid w:val="00096EC7"/>
    <w:rsid w:val="000A537A"/>
    <w:rsid w:val="000B1DC0"/>
    <w:rsid w:val="000C0C5D"/>
    <w:rsid w:val="000C2A5F"/>
    <w:rsid w:val="000C7B86"/>
    <w:rsid w:val="000C7DE5"/>
    <w:rsid w:val="000D03F3"/>
    <w:rsid w:val="000D211F"/>
    <w:rsid w:val="000D3006"/>
    <w:rsid w:val="000D38ED"/>
    <w:rsid w:val="000D3A15"/>
    <w:rsid w:val="000E1A66"/>
    <w:rsid w:val="000E6490"/>
    <w:rsid w:val="000F0557"/>
    <w:rsid w:val="00104146"/>
    <w:rsid w:val="00106B06"/>
    <w:rsid w:val="0011316B"/>
    <w:rsid w:val="001157C8"/>
    <w:rsid w:val="001223A9"/>
    <w:rsid w:val="001238DC"/>
    <w:rsid w:val="00125BD9"/>
    <w:rsid w:val="001275E2"/>
    <w:rsid w:val="00127A5A"/>
    <w:rsid w:val="00130DE9"/>
    <w:rsid w:val="0013162A"/>
    <w:rsid w:val="0013287A"/>
    <w:rsid w:val="0013582B"/>
    <w:rsid w:val="00140D16"/>
    <w:rsid w:val="00150617"/>
    <w:rsid w:val="00155A8D"/>
    <w:rsid w:val="0016119C"/>
    <w:rsid w:val="001673EC"/>
    <w:rsid w:val="00172DBA"/>
    <w:rsid w:val="00181630"/>
    <w:rsid w:val="00186EFA"/>
    <w:rsid w:val="0019044F"/>
    <w:rsid w:val="001A12C2"/>
    <w:rsid w:val="001A50A1"/>
    <w:rsid w:val="001B065B"/>
    <w:rsid w:val="001B0E64"/>
    <w:rsid w:val="001B3C9B"/>
    <w:rsid w:val="001B794F"/>
    <w:rsid w:val="001D0E75"/>
    <w:rsid w:val="001D1EF4"/>
    <w:rsid w:val="001D3FB1"/>
    <w:rsid w:val="001E060D"/>
    <w:rsid w:val="001E777D"/>
    <w:rsid w:val="001F3C1A"/>
    <w:rsid w:val="001F5E9C"/>
    <w:rsid w:val="001F61FC"/>
    <w:rsid w:val="00200BB2"/>
    <w:rsid w:val="00201037"/>
    <w:rsid w:val="00201509"/>
    <w:rsid w:val="00202846"/>
    <w:rsid w:val="00202C3F"/>
    <w:rsid w:val="00212846"/>
    <w:rsid w:val="00217F7D"/>
    <w:rsid w:val="0022580E"/>
    <w:rsid w:val="00230044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6CA"/>
    <w:rsid w:val="00270C38"/>
    <w:rsid w:val="00276CAB"/>
    <w:rsid w:val="00277614"/>
    <w:rsid w:val="00282150"/>
    <w:rsid w:val="0028375A"/>
    <w:rsid w:val="00287E94"/>
    <w:rsid w:val="00292B29"/>
    <w:rsid w:val="0029465E"/>
    <w:rsid w:val="00294EFA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E29D7"/>
    <w:rsid w:val="002E611D"/>
    <w:rsid w:val="002F15DD"/>
    <w:rsid w:val="00303DC8"/>
    <w:rsid w:val="00311E97"/>
    <w:rsid w:val="00312254"/>
    <w:rsid w:val="00312F95"/>
    <w:rsid w:val="003130B0"/>
    <w:rsid w:val="00317BF7"/>
    <w:rsid w:val="00323F6E"/>
    <w:rsid w:val="00325696"/>
    <w:rsid w:val="00326605"/>
    <w:rsid w:val="003357CF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B2BDF"/>
    <w:rsid w:val="003C2810"/>
    <w:rsid w:val="003D3E93"/>
    <w:rsid w:val="003D61D2"/>
    <w:rsid w:val="003D72E8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20C0C"/>
    <w:rsid w:val="00425743"/>
    <w:rsid w:val="00427B5E"/>
    <w:rsid w:val="004347A5"/>
    <w:rsid w:val="00442256"/>
    <w:rsid w:val="004429CF"/>
    <w:rsid w:val="00447629"/>
    <w:rsid w:val="00451E07"/>
    <w:rsid w:val="0045284C"/>
    <w:rsid w:val="00455936"/>
    <w:rsid w:val="0045599D"/>
    <w:rsid w:val="004605D9"/>
    <w:rsid w:val="004677DC"/>
    <w:rsid w:val="00471FE2"/>
    <w:rsid w:val="00472A19"/>
    <w:rsid w:val="00475A10"/>
    <w:rsid w:val="0047673E"/>
    <w:rsid w:val="004767CD"/>
    <w:rsid w:val="00477484"/>
    <w:rsid w:val="0048416D"/>
    <w:rsid w:val="004A0E13"/>
    <w:rsid w:val="004A2703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150B"/>
    <w:rsid w:val="005125A3"/>
    <w:rsid w:val="00512B60"/>
    <w:rsid w:val="005143D3"/>
    <w:rsid w:val="00514790"/>
    <w:rsid w:val="00514894"/>
    <w:rsid w:val="00514CFD"/>
    <w:rsid w:val="00524056"/>
    <w:rsid w:val="00530053"/>
    <w:rsid w:val="00531E80"/>
    <w:rsid w:val="005343A0"/>
    <w:rsid w:val="005343B2"/>
    <w:rsid w:val="00535114"/>
    <w:rsid w:val="00535C23"/>
    <w:rsid w:val="00541DD4"/>
    <w:rsid w:val="00544617"/>
    <w:rsid w:val="005524E9"/>
    <w:rsid w:val="00554344"/>
    <w:rsid w:val="00555180"/>
    <w:rsid w:val="00555E69"/>
    <w:rsid w:val="0056079D"/>
    <w:rsid w:val="00561F8C"/>
    <w:rsid w:val="0057389A"/>
    <w:rsid w:val="00576138"/>
    <w:rsid w:val="005764B1"/>
    <w:rsid w:val="00584E3E"/>
    <w:rsid w:val="00592879"/>
    <w:rsid w:val="00595408"/>
    <w:rsid w:val="005972E7"/>
    <w:rsid w:val="005A188B"/>
    <w:rsid w:val="005A4E60"/>
    <w:rsid w:val="005A79C1"/>
    <w:rsid w:val="005B38F3"/>
    <w:rsid w:val="005B5089"/>
    <w:rsid w:val="005C7DB3"/>
    <w:rsid w:val="005D15BE"/>
    <w:rsid w:val="005D1D9F"/>
    <w:rsid w:val="005D4ECA"/>
    <w:rsid w:val="005E38E8"/>
    <w:rsid w:val="005E7941"/>
    <w:rsid w:val="005F0877"/>
    <w:rsid w:val="005F0B98"/>
    <w:rsid w:val="005F6B87"/>
    <w:rsid w:val="006007E9"/>
    <w:rsid w:val="006030ED"/>
    <w:rsid w:val="00606C43"/>
    <w:rsid w:val="00613813"/>
    <w:rsid w:val="00620630"/>
    <w:rsid w:val="006252D8"/>
    <w:rsid w:val="0062534D"/>
    <w:rsid w:val="006267F9"/>
    <w:rsid w:val="00627BC1"/>
    <w:rsid w:val="006324C6"/>
    <w:rsid w:val="00633A91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74C8A"/>
    <w:rsid w:val="00687C03"/>
    <w:rsid w:val="00695763"/>
    <w:rsid w:val="006A0FE9"/>
    <w:rsid w:val="006A3648"/>
    <w:rsid w:val="006A4E6C"/>
    <w:rsid w:val="006A534C"/>
    <w:rsid w:val="006A5DFD"/>
    <w:rsid w:val="006A659D"/>
    <w:rsid w:val="006B4633"/>
    <w:rsid w:val="006B4D38"/>
    <w:rsid w:val="006C6B56"/>
    <w:rsid w:val="006D422E"/>
    <w:rsid w:val="006D46A3"/>
    <w:rsid w:val="006D5278"/>
    <w:rsid w:val="006E4EA7"/>
    <w:rsid w:val="006E62EB"/>
    <w:rsid w:val="006E7B7F"/>
    <w:rsid w:val="006F512D"/>
    <w:rsid w:val="006F586C"/>
    <w:rsid w:val="00701738"/>
    <w:rsid w:val="00702405"/>
    <w:rsid w:val="00706D32"/>
    <w:rsid w:val="0071279D"/>
    <w:rsid w:val="007157E7"/>
    <w:rsid w:val="00717B43"/>
    <w:rsid w:val="00725DFB"/>
    <w:rsid w:val="00736A34"/>
    <w:rsid w:val="00740FC0"/>
    <w:rsid w:val="00741EC2"/>
    <w:rsid w:val="00742650"/>
    <w:rsid w:val="00743E36"/>
    <w:rsid w:val="007445A3"/>
    <w:rsid w:val="00747AA0"/>
    <w:rsid w:val="00750CC0"/>
    <w:rsid w:val="007522DD"/>
    <w:rsid w:val="00756A7A"/>
    <w:rsid w:val="007630D2"/>
    <w:rsid w:val="007661F7"/>
    <w:rsid w:val="0076691E"/>
    <w:rsid w:val="00770291"/>
    <w:rsid w:val="00773671"/>
    <w:rsid w:val="00773EC7"/>
    <w:rsid w:val="00775FCB"/>
    <w:rsid w:val="0077646D"/>
    <w:rsid w:val="007771F1"/>
    <w:rsid w:val="007A0770"/>
    <w:rsid w:val="007A3137"/>
    <w:rsid w:val="007A44EC"/>
    <w:rsid w:val="007A670B"/>
    <w:rsid w:val="007B2E9D"/>
    <w:rsid w:val="007B79AA"/>
    <w:rsid w:val="007C2693"/>
    <w:rsid w:val="007C2891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0722E"/>
    <w:rsid w:val="0081256F"/>
    <w:rsid w:val="0081417D"/>
    <w:rsid w:val="00815163"/>
    <w:rsid w:val="00815197"/>
    <w:rsid w:val="00816AE0"/>
    <w:rsid w:val="008233FB"/>
    <w:rsid w:val="008239DB"/>
    <w:rsid w:val="0082540B"/>
    <w:rsid w:val="00847368"/>
    <w:rsid w:val="00851CEE"/>
    <w:rsid w:val="00853022"/>
    <w:rsid w:val="00856459"/>
    <w:rsid w:val="00860B07"/>
    <w:rsid w:val="00865D2C"/>
    <w:rsid w:val="00873C68"/>
    <w:rsid w:val="00881CB8"/>
    <w:rsid w:val="008821B6"/>
    <w:rsid w:val="008859C0"/>
    <w:rsid w:val="00885F05"/>
    <w:rsid w:val="00887461"/>
    <w:rsid w:val="008913CD"/>
    <w:rsid w:val="00895567"/>
    <w:rsid w:val="008A19F3"/>
    <w:rsid w:val="008A3C7E"/>
    <w:rsid w:val="008A447D"/>
    <w:rsid w:val="008A7235"/>
    <w:rsid w:val="008B032A"/>
    <w:rsid w:val="008B1742"/>
    <w:rsid w:val="008B2FF6"/>
    <w:rsid w:val="008B3835"/>
    <w:rsid w:val="008B5671"/>
    <w:rsid w:val="008B57AD"/>
    <w:rsid w:val="008B6DDD"/>
    <w:rsid w:val="008C0D47"/>
    <w:rsid w:val="008C30AA"/>
    <w:rsid w:val="008C372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279E9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4728"/>
    <w:rsid w:val="0096798D"/>
    <w:rsid w:val="00970E98"/>
    <w:rsid w:val="009730DA"/>
    <w:rsid w:val="0097494B"/>
    <w:rsid w:val="0097511E"/>
    <w:rsid w:val="0098081B"/>
    <w:rsid w:val="0098133E"/>
    <w:rsid w:val="0098373D"/>
    <w:rsid w:val="00985D3C"/>
    <w:rsid w:val="009863FC"/>
    <w:rsid w:val="0098708B"/>
    <w:rsid w:val="009908A4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1455"/>
    <w:rsid w:val="00A0279B"/>
    <w:rsid w:val="00A06116"/>
    <w:rsid w:val="00A22E7D"/>
    <w:rsid w:val="00A26122"/>
    <w:rsid w:val="00A3550C"/>
    <w:rsid w:val="00A374A6"/>
    <w:rsid w:val="00A43971"/>
    <w:rsid w:val="00A43D43"/>
    <w:rsid w:val="00A43F5A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95943"/>
    <w:rsid w:val="00A97820"/>
    <w:rsid w:val="00AA487E"/>
    <w:rsid w:val="00AA50F6"/>
    <w:rsid w:val="00AB047F"/>
    <w:rsid w:val="00AB1B7B"/>
    <w:rsid w:val="00AB276B"/>
    <w:rsid w:val="00AB465D"/>
    <w:rsid w:val="00AB4E33"/>
    <w:rsid w:val="00AB7875"/>
    <w:rsid w:val="00AC354C"/>
    <w:rsid w:val="00AC4F31"/>
    <w:rsid w:val="00AC53A7"/>
    <w:rsid w:val="00AD0740"/>
    <w:rsid w:val="00AD1E5B"/>
    <w:rsid w:val="00AD5F8B"/>
    <w:rsid w:val="00AD74DC"/>
    <w:rsid w:val="00AE4CE5"/>
    <w:rsid w:val="00AF478D"/>
    <w:rsid w:val="00AF7668"/>
    <w:rsid w:val="00B05033"/>
    <w:rsid w:val="00B06B73"/>
    <w:rsid w:val="00B07C2F"/>
    <w:rsid w:val="00B125F0"/>
    <w:rsid w:val="00B1276D"/>
    <w:rsid w:val="00B27F07"/>
    <w:rsid w:val="00B3164A"/>
    <w:rsid w:val="00B35B98"/>
    <w:rsid w:val="00B36C5A"/>
    <w:rsid w:val="00B37E6B"/>
    <w:rsid w:val="00B426FB"/>
    <w:rsid w:val="00B568C2"/>
    <w:rsid w:val="00B62D3F"/>
    <w:rsid w:val="00B63A5B"/>
    <w:rsid w:val="00B6451B"/>
    <w:rsid w:val="00B6574F"/>
    <w:rsid w:val="00B6663A"/>
    <w:rsid w:val="00B7174E"/>
    <w:rsid w:val="00B76D18"/>
    <w:rsid w:val="00B775B6"/>
    <w:rsid w:val="00B80CD2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189F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D448F"/>
    <w:rsid w:val="00CE3064"/>
    <w:rsid w:val="00CE3A3D"/>
    <w:rsid w:val="00CE7A30"/>
    <w:rsid w:val="00CE7A85"/>
    <w:rsid w:val="00CE7B6B"/>
    <w:rsid w:val="00CF3107"/>
    <w:rsid w:val="00CF3B09"/>
    <w:rsid w:val="00CF4EF6"/>
    <w:rsid w:val="00D00144"/>
    <w:rsid w:val="00D0119A"/>
    <w:rsid w:val="00D01902"/>
    <w:rsid w:val="00D0476C"/>
    <w:rsid w:val="00D065A6"/>
    <w:rsid w:val="00D1204C"/>
    <w:rsid w:val="00D15146"/>
    <w:rsid w:val="00D1695C"/>
    <w:rsid w:val="00D2082B"/>
    <w:rsid w:val="00D24A5D"/>
    <w:rsid w:val="00D25CD9"/>
    <w:rsid w:val="00D26A08"/>
    <w:rsid w:val="00D270A5"/>
    <w:rsid w:val="00D2756B"/>
    <w:rsid w:val="00D3115C"/>
    <w:rsid w:val="00D31A36"/>
    <w:rsid w:val="00D374D6"/>
    <w:rsid w:val="00D37FCB"/>
    <w:rsid w:val="00D4023D"/>
    <w:rsid w:val="00D4069A"/>
    <w:rsid w:val="00D54ECC"/>
    <w:rsid w:val="00D64132"/>
    <w:rsid w:val="00D664C5"/>
    <w:rsid w:val="00D7189D"/>
    <w:rsid w:val="00D71E53"/>
    <w:rsid w:val="00D730CA"/>
    <w:rsid w:val="00D801DF"/>
    <w:rsid w:val="00D81407"/>
    <w:rsid w:val="00D86307"/>
    <w:rsid w:val="00D94F64"/>
    <w:rsid w:val="00D978E4"/>
    <w:rsid w:val="00DA33AC"/>
    <w:rsid w:val="00DA584B"/>
    <w:rsid w:val="00DA64D0"/>
    <w:rsid w:val="00DA6582"/>
    <w:rsid w:val="00DB0DFE"/>
    <w:rsid w:val="00DB67CB"/>
    <w:rsid w:val="00DC22C2"/>
    <w:rsid w:val="00DC575A"/>
    <w:rsid w:val="00DC5FE1"/>
    <w:rsid w:val="00DC713E"/>
    <w:rsid w:val="00DD2B98"/>
    <w:rsid w:val="00DD4754"/>
    <w:rsid w:val="00DD5076"/>
    <w:rsid w:val="00DD55E5"/>
    <w:rsid w:val="00DE03C1"/>
    <w:rsid w:val="00DE18B5"/>
    <w:rsid w:val="00DF09F4"/>
    <w:rsid w:val="00DF672C"/>
    <w:rsid w:val="00E01EFE"/>
    <w:rsid w:val="00E02E0B"/>
    <w:rsid w:val="00E0593E"/>
    <w:rsid w:val="00E1127F"/>
    <w:rsid w:val="00E131F9"/>
    <w:rsid w:val="00E16913"/>
    <w:rsid w:val="00E208B0"/>
    <w:rsid w:val="00E26720"/>
    <w:rsid w:val="00E33071"/>
    <w:rsid w:val="00E36DF7"/>
    <w:rsid w:val="00E41AEE"/>
    <w:rsid w:val="00E4481E"/>
    <w:rsid w:val="00E4794F"/>
    <w:rsid w:val="00E508A7"/>
    <w:rsid w:val="00E50F28"/>
    <w:rsid w:val="00E56F79"/>
    <w:rsid w:val="00E60A44"/>
    <w:rsid w:val="00E61B22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1D0"/>
    <w:rsid w:val="00F256A3"/>
    <w:rsid w:val="00F25908"/>
    <w:rsid w:val="00F26E37"/>
    <w:rsid w:val="00F32A7C"/>
    <w:rsid w:val="00F331EA"/>
    <w:rsid w:val="00F34EC4"/>
    <w:rsid w:val="00F374E5"/>
    <w:rsid w:val="00F4271F"/>
    <w:rsid w:val="00F5534E"/>
    <w:rsid w:val="00F6042B"/>
    <w:rsid w:val="00F62A47"/>
    <w:rsid w:val="00F62DCD"/>
    <w:rsid w:val="00F649D4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2541"/>
    <w:rsid w:val="00FA3223"/>
    <w:rsid w:val="00FA6956"/>
    <w:rsid w:val="00FB0572"/>
    <w:rsid w:val="00FB05EA"/>
    <w:rsid w:val="00FC2585"/>
    <w:rsid w:val="00FC6AE0"/>
    <w:rsid w:val="00FD0C4A"/>
    <w:rsid w:val="00FD2680"/>
    <w:rsid w:val="00FD531C"/>
    <w:rsid w:val="00FD5984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5D15BE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51">
    <w:name w:val="toc 5"/>
    <w:basedOn w:val="a1"/>
    <w:next w:val="a1"/>
    <w:autoRedefine/>
    <w:uiPriority w:val="39"/>
    <w:semiHidden/>
    <w:unhideWhenUsed/>
    <w:rsid w:val="00D2082B"/>
    <w:pPr>
      <w:spacing w:after="100"/>
      <w:ind w:left="960"/>
    </w:pPr>
  </w:style>
  <w:style w:type="paragraph" w:styleId="91">
    <w:name w:val="toc 9"/>
    <w:basedOn w:val="a1"/>
    <w:next w:val="a1"/>
    <w:autoRedefine/>
    <w:uiPriority w:val="39"/>
    <w:semiHidden/>
    <w:unhideWhenUsed/>
    <w:rsid w:val="00D2082B"/>
    <w:pPr>
      <w:spacing w:after="100"/>
      <w:ind w:left="1920"/>
    </w:pPr>
  </w:style>
  <w:style w:type="paragraph" w:styleId="71">
    <w:name w:val="toc 7"/>
    <w:basedOn w:val="a1"/>
    <w:next w:val="a1"/>
    <w:autoRedefine/>
    <w:uiPriority w:val="39"/>
    <w:semiHidden/>
    <w:unhideWhenUsed/>
    <w:rsid w:val="00D2082B"/>
    <w:pPr>
      <w:spacing w:after="100"/>
      <w:ind w:left="1440"/>
    </w:pPr>
  </w:style>
  <w:style w:type="character" w:customStyle="1" w:styleId="normaltextrun">
    <w:name w:val="normaltextrun"/>
    <w:basedOn w:val="a2"/>
    <w:rsid w:val="0082540B"/>
  </w:style>
  <w:style w:type="character" w:customStyle="1" w:styleId="eop">
    <w:name w:val="eop"/>
    <w:basedOn w:val="a2"/>
    <w:rsid w:val="0082540B"/>
  </w:style>
  <w:style w:type="paragraph" w:styleId="afc">
    <w:name w:val="Normal (Web)"/>
    <w:basedOn w:val="a1"/>
    <w:uiPriority w:val="99"/>
    <w:semiHidden/>
    <w:unhideWhenUsed/>
    <w:rsid w:val="002E611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d">
    <w:name w:val="Unresolved Mention"/>
    <w:basedOn w:val="a2"/>
    <w:uiPriority w:val="99"/>
    <w:semiHidden/>
    <w:unhideWhenUsed/>
    <w:rsid w:val="005D1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isk.yandex.ru/client/disk/He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isk.yandex.ru/client/disk/He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sk.yandex.ru/client/disk/He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C38C39-64F8-4DAC-B8A2-177443442A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327</TotalTime>
  <Pages>16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Никита Тимшин</cp:lastModifiedBy>
  <cp:revision>21</cp:revision>
  <cp:lastPrinted>2019-07-22T11:48:00Z</cp:lastPrinted>
  <dcterms:created xsi:type="dcterms:W3CDTF">2025-05-24T07:19:00Z</dcterms:created>
  <dcterms:modified xsi:type="dcterms:W3CDTF">2025-09-20T08:59:00Z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